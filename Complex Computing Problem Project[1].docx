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8260E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56D905D6" wp14:editId="4CB3DC1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8855710"/>
            <wp:effectExtent l="0" t="0" r="0" b="254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331" cy="8859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AE8B14C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6268D60E" w14:textId="77777777" w:rsidR="00DF198B" w:rsidRDefault="00DF198B"/>
        </w:tc>
      </w:tr>
      <w:tr w:rsidR="00DF198B" w14:paraId="630999CA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BE6A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A59817C" w14:textId="280B01CA" w:rsidR="00DF198B" w:rsidRPr="00DF198B" w:rsidRDefault="00265735" w:rsidP="00EB7C2B">
            <w:pPr>
              <w:pStyle w:val="Heading1"/>
            </w:pPr>
            <w:r>
              <w:t>Complex Computing Problem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36C94930" w14:textId="77777777" w:rsidR="00DF198B" w:rsidRDefault="00DF198B"/>
        </w:tc>
      </w:tr>
      <w:tr w:rsidR="00DF198B" w14:paraId="725A9886" w14:textId="77777777" w:rsidTr="00EB7C2B">
        <w:trPr>
          <w:trHeight w:val="1837"/>
        </w:trPr>
        <w:tc>
          <w:tcPr>
            <w:tcW w:w="1170" w:type="dxa"/>
          </w:tcPr>
          <w:p w14:paraId="025DD50B" w14:textId="77777777" w:rsidR="00DF198B" w:rsidRDefault="00DF198B"/>
        </w:tc>
        <w:tc>
          <w:tcPr>
            <w:tcW w:w="8460" w:type="dxa"/>
            <w:gridSpan w:val="7"/>
          </w:tcPr>
          <w:p w14:paraId="64C2C7BB" w14:textId="77777777" w:rsidR="00DF198B" w:rsidRDefault="00DF198B"/>
        </w:tc>
        <w:tc>
          <w:tcPr>
            <w:tcW w:w="1160" w:type="dxa"/>
          </w:tcPr>
          <w:p w14:paraId="1F754EBE" w14:textId="77777777" w:rsidR="00DF198B" w:rsidRDefault="00DF198B"/>
        </w:tc>
      </w:tr>
      <w:tr w:rsidR="00DF198B" w14:paraId="1371AFD6" w14:textId="77777777" w:rsidTr="00EB7C2B">
        <w:trPr>
          <w:trHeight w:val="929"/>
        </w:trPr>
        <w:tc>
          <w:tcPr>
            <w:tcW w:w="2397" w:type="dxa"/>
            <w:gridSpan w:val="4"/>
          </w:tcPr>
          <w:p w14:paraId="189A542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39B1F3A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109E3B7" w14:textId="77777777" w:rsidR="00DF198B" w:rsidRDefault="00DF198B"/>
        </w:tc>
      </w:tr>
      <w:tr w:rsidR="00DF198B" w14:paraId="1D846E3A" w14:textId="77777777" w:rsidTr="00EB7C2B">
        <w:trPr>
          <w:trHeight w:val="1460"/>
        </w:trPr>
        <w:tc>
          <w:tcPr>
            <w:tcW w:w="2397" w:type="dxa"/>
            <w:gridSpan w:val="4"/>
          </w:tcPr>
          <w:p w14:paraId="0B735BBE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77B1569" w14:textId="77777777" w:rsidR="00DF198B" w:rsidRPr="00265735" w:rsidRDefault="00265735" w:rsidP="00EB7C2B">
            <w:pPr>
              <w:pStyle w:val="Heading2"/>
              <w:rPr>
                <w:sz w:val="36"/>
                <w:szCs w:val="36"/>
              </w:rPr>
            </w:pPr>
            <w:r w:rsidRPr="00265735">
              <w:rPr>
                <w:sz w:val="36"/>
                <w:szCs w:val="36"/>
              </w:rPr>
              <w:t>Hassaan Hameed (CT-25097)</w:t>
            </w:r>
          </w:p>
          <w:p w14:paraId="1B694449" w14:textId="1B2C88F7" w:rsidR="00265735" w:rsidRDefault="00265735" w:rsidP="00265735">
            <w:pPr>
              <w:pStyle w:val="Heading2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Haider</w:t>
            </w:r>
            <w:r w:rsidRPr="00265735">
              <w:rPr>
                <w:sz w:val="36"/>
                <w:szCs w:val="36"/>
              </w:rPr>
              <w:t xml:space="preserve"> (CT-250</w:t>
            </w:r>
            <w:r>
              <w:rPr>
                <w:sz w:val="36"/>
                <w:szCs w:val="36"/>
              </w:rPr>
              <w:t>86</w:t>
            </w:r>
            <w:r w:rsidRPr="00265735">
              <w:rPr>
                <w:sz w:val="36"/>
                <w:szCs w:val="36"/>
              </w:rPr>
              <w:t>)</w:t>
            </w:r>
          </w:p>
          <w:p w14:paraId="0C1A4104" w14:textId="4BCECA0E" w:rsidR="00265735" w:rsidRPr="00265735" w:rsidRDefault="00265735" w:rsidP="00265735">
            <w:pPr>
              <w:pStyle w:val="Heading2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Samar Hasan</w:t>
            </w:r>
            <w:r w:rsidRPr="00265735">
              <w:rPr>
                <w:sz w:val="36"/>
                <w:szCs w:val="36"/>
              </w:rPr>
              <w:t xml:space="preserve"> (CT-250</w:t>
            </w:r>
            <w:r>
              <w:rPr>
                <w:sz w:val="36"/>
                <w:szCs w:val="36"/>
              </w:rPr>
              <w:t>85</w:t>
            </w:r>
            <w:r w:rsidRPr="00265735">
              <w:rPr>
                <w:sz w:val="36"/>
                <w:szCs w:val="36"/>
              </w:rPr>
              <w:t>)</w:t>
            </w:r>
          </w:p>
          <w:p w14:paraId="168F220E" w14:textId="77777777" w:rsidR="00265735" w:rsidRPr="00265735" w:rsidRDefault="00265735" w:rsidP="00265735"/>
          <w:p w14:paraId="639347EF" w14:textId="5C42531B" w:rsidR="00265735" w:rsidRPr="00265735" w:rsidRDefault="00265735" w:rsidP="00265735"/>
        </w:tc>
        <w:tc>
          <w:tcPr>
            <w:tcW w:w="2398" w:type="dxa"/>
            <w:gridSpan w:val="4"/>
          </w:tcPr>
          <w:p w14:paraId="243B99B5" w14:textId="77777777" w:rsidR="00DF198B" w:rsidRDefault="00DF198B"/>
        </w:tc>
      </w:tr>
      <w:tr w:rsidR="00DF198B" w14:paraId="2F35E7A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7C8566C2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4C40974" w14:textId="28297D49" w:rsidR="00DF198B" w:rsidRPr="00DF198B" w:rsidRDefault="00DF198B" w:rsidP="00265735">
            <w:pPr>
              <w:pStyle w:val="Heading3"/>
              <w:jc w:val="left"/>
            </w:pPr>
          </w:p>
          <w:p w14:paraId="0FAB6D0D" w14:textId="77777777" w:rsidR="00874FE7" w:rsidRPr="00DF198B" w:rsidRDefault="006C224E" w:rsidP="00874FE7">
            <w:pPr>
              <w:pStyle w:val="Heading3"/>
            </w:pPr>
            <w:sdt>
              <w:sdtPr>
                <w:id w:val="-1516760087"/>
                <w:placeholder>
                  <w:docPart w:val="CCDFEC5A7F484A8FB04B5C852793AB9A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3E835142" w14:textId="1C608FD3" w:rsidR="00DF198B" w:rsidRPr="00DF198B" w:rsidRDefault="00265735" w:rsidP="00874FE7">
            <w:pPr>
              <w:pStyle w:val="Heading3"/>
            </w:pPr>
            <w:r>
              <w:t>Programming Fundamentals</w:t>
            </w:r>
          </w:p>
          <w:p w14:paraId="4ED11A08" w14:textId="77777777" w:rsidR="00DF198B" w:rsidRPr="00DF198B" w:rsidRDefault="006C224E" w:rsidP="00874FE7">
            <w:pPr>
              <w:pStyle w:val="Heading3"/>
            </w:pPr>
            <w:sdt>
              <w:sdtPr>
                <w:id w:val="1492440299"/>
                <w:placeholder>
                  <w:docPart w:val="FF23172537134B5290B1D21C3D78426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46E08291" w14:textId="6A09B0C3" w:rsidR="00DF198B" w:rsidRDefault="00265735" w:rsidP="00874FE7">
            <w:pPr>
              <w:pStyle w:val="Heading3"/>
            </w:pPr>
            <w:r>
              <w:t>Sir Abdullah &amp; Sir Furqan</w:t>
            </w:r>
          </w:p>
          <w:p w14:paraId="2DFDD077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7D332C42" w14:textId="77777777" w:rsidR="00DF198B" w:rsidRDefault="00DF198B" w:rsidP="00DF198B">
            <w:pPr>
              <w:jc w:val="center"/>
            </w:pPr>
          </w:p>
        </w:tc>
      </w:tr>
      <w:tr w:rsidR="00DF198B" w14:paraId="5F63475A" w14:textId="77777777" w:rsidTr="00EB7C2B">
        <w:tc>
          <w:tcPr>
            <w:tcW w:w="2340" w:type="dxa"/>
            <w:gridSpan w:val="3"/>
          </w:tcPr>
          <w:p w14:paraId="42058986" w14:textId="77777777" w:rsidR="00DF198B" w:rsidRDefault="00DF198B"/>
        </w:tc>
        <w:tc>
          <w:tcPr>
            <w:tcW w:w="6120" w:type="dxa"/>
            <w:gridSpan w:val="3"/>
          </w:tcPr>
          <w:p w14:paraId="6979C3ED" w14:textId="77777777" w:rsidR="00DF198B" w:rsidRDefault="00DF198B"/>
        </w:tc>
        <w:tc>
          <w:tcPr>
            <w:tcW w:w="2330" w:type="dxa"/>
            <w:gridSpan w:val="3"/>
          </w:tcPr>
          <w:p w14:paraId="7F5E4AAA" w14:textId="77777777" w:rsidR="00DF198B" w:rsidRDefault="00DF198B"/>
        </w:tc>
      </w:tr>
    </w:tbl>
    <w:p w14:paraId="0AA29F18" w14:textId="77777777" w:rsidR="00DF198B" w:rsidRDefault="00DF198B" w:rsidP="002D2200">
      <w:pPr>
        <w:pStyle w:val="GraphicAnchor"/>
      </w:pPr>
    </w:p>
    <w:tbl>
      <w:tblPr>
        <w:tblW w:w="108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107"/>
        <w:gridCol w:w="541"/>
        <w:gridCol w:w="540"/>
        <w:gridCol w:w="2158"/>
      </w:tblGrid>
      <w:tr w:rsidR="002D2200" w14:paraId="68A6D58B" w14:textId="77777777" w:rsidTr="008E32C9">
        <w:trPr>
          <w:trHeight w:val="1152"/>
        </w:trPr>
        <w:tc>
          <w:tcPr>
            <w:tcW w:w="2158" w:type="dxa"/>
          </w:tcPr>
          <w:p w14:paraId="1BBE0FCC" w14:textId="77777777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39296" behindDoc="1" locked="1" layoutInCell="1" allowOverlap="1" wp14:anchorId="4D3AE5F5" wp14:editId="6794D7C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5DDB8D3E" id="Group 7" o:spid="_x0000_s1026" alt="&quot;&quot;" style="position:absolute;margin-left:0;margin-top:3.1pt;width:540pt;height:10in;z-index:-251677184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2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6570C1CD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1C7B442" w14:textId="77777777" w:rsidR="002D2200" w:rsidRDefault="002D2200"/>
        </w:tc>
        <w:tc>
          <w:tcPr>
            <w:tcW w:w="2188" w:type="dxa"/>
            <w:gridSpan w:val="3"/>
            <w:tcBorders>
              <w:bottom w:val="single" w:sz="18" w:space="0" w:color="476166" w:themeColor="accent1"/>
            </w:tcBorders>
          </w:tcPr>
          <w:p w14:paraId="555B1933" w14:textId="77777777" w:rsidR="002D2200" w:rsidRDefault="002D2200"/>
        </w:tc>
        <w:tc>
          <w:tcPr>
            <w:tcW w:w="2158" w:type="dxa"/>
          </w:tcPr>
          <w:p w14:paraId="22E28F79" w14:textId="77777777" w:rsidR="002D2200" w:rsidRDefault="002D2200"/>
        </w:tc>
      </w:tr>
      <w:tr w:rsidR="002D2200" w14:paraId="6075D3E4" w14:textId="77777777" w:rsidTr="008E32C9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35B255D" w14:textId="77777777" w:rsidR="002D2200" w:rsidRDefault="002D2200"/>
        </w:tc>
        <w:tc>
          <w:tcPr>
            <w:tcW w:w="6504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AB541E5" w14:textId="77777777" w:rsidR="002D2200" w:rsidRPr="00E74B29" w:rsidRDefault="006C224E" w:rsidP="00EB7C2B">
            <w:pPr>
              <w:pStyle w:val="Heading4"/>
            </w:pPr>
            <w:sdt>
              <w:sdtPr>
                <w:id w:val="2122175478"/>
                <w:placeholder>
                  <w:docPart w:val="7285472F6B434213A6860B019886070C"/>
                </w:placeholder>
                <w:temporary/>
                <w:showingPlcHdr/>
                <w15:appearance w15:val="hidden"/>
              </w:sdtPr>
              <w:sdtEndPr/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6ADB140" w14:textId="77777777" w:rsidR="002D2200" w:rsidRDefault="002D2200"/>
        </w:tc>
      </w:tr>
      <w:tr w:rsidR="002D2200" w14:paraId="404EB570" w14:textId="77777777" w:rsidTr="008E32C9">
        <w:trPr>
          <w:trHeight w:val="311"/>
        </w:trPr>
        <w:tc>
          <w:tcPr>
            <w:tcW w:w="2158" w:type="dxa"/>
          </w:tcPr>
          <w:p w14:paraId="234EC465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1FD1261E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5B0150E" w14:textId="77777777" w:rsidR="002D2200" w:rsidRDefault="002D2200"/>
        </w:tc>
        <w:tc>
          <w:tcPr>
            <w:tcW w:w="2188" w:type="dxa"/>
            <w:gridSpan w:val="3"/>
            <w:tcBorders>
              <w:top w:val="single" w:sz="18" w:space="0" w:color="476166" w:themeColor="accent1"/>
            </w:tcBorders>
          </w:tcPr>
          <w:p w14:paraId="3F2490DA" w14:textId="77777777" w:rsidR="002D2200" w:rsidRDefault="002D2200"/>
        </w:tc>
        <w:tc>
          <w:tcPr>
            <w:tcW w:w="2158" w:type="dxa"/>
          </w:tcPr>
          <w:p w14:paraId="78D5E212" w14:textId="77777777" w:rsidR="002D2200" w:rsidRDefault="002D2200"/>
        </w:tc>
      </w:tr>
      <w:tr w:rsidR="00E74B29" w14:paraId="3C17C2FA" w14:textId="77777777" w:rsidTr="008E32C9">
        <w:trPr>
          <w:trHeight w:val="576"/>
        </w:trPr>
        <w:tc>
          <w:tcPr>
            <w:tcW w:w="2158" w:type="dxa"/>
          </w:tcPr>
          <w:p w14:paraId="26936EEB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0112F010" w14:textId="77777777" w:rsidR="00E74B29" w:rsidRDefault="00E74B29"/>
        </w:tc>
        <w:tc>
          <w:tcPr>
            <w:tcW w:w="4341" w:type="dxa"/>
            <w:gridSpan w:val="3"/>
            <w:shd w:val="clear" w:color="auto" w:fill="FFFFFF" w:themeFill="background1"/>
          </w:tcPr>
          <w:p w14:paraId="4E903C40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0E644410" w14:textId="77777777" w:rsidR="00E74B29" w:rsidRDefault="00E74B29"/>
        </w:tc>
        <w:tc>
          <w:tcPr>
            <w:tcW w:w="2158" w:type="dxa"/>
          </w:tcPr>
          <w:p w14:paraId="3793CC77" w14:textId="77777777" w:rsidR="00E74B29" w:rsidRDefault="00E74B29"/>
        </w:tc>
      </w:tr>
      <w:tr w:rsidR="000E4641" w14:paraId="05D86791" w14:textId="77777777" w:rsidTr="008E32C9">
        <w:trPr>
          <w:trHeight w:val="4447"/>
        </w:trPr>
        <w:tc>
          <w:tcPr>
            <w:tcW w:w="2158" w:type="dxa"/>
            <w:vMerge w:val="restart"/>
          </w:tcPr>
          <w:p w14:paraId="769FD12D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C289BD0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6CEE6D20" w14:textId="77777777" w:rsidR="000E4641" w:rsidRDefault="000E4641"/>
        </w:tc>
        <w:tc>
          <w:tcPr>
            <w:tcW w:w="4341" w:type="dxa"/>
            <w:gridSpan w:val="3"/>
            <w:shd w:val="clear" w:color="auto" w:fill="FFFFFF" w:themeFill="background1"/>
          </w:tcPr>
          <w:p w14:paraId="3C530649" w14:textId="0EE3D36B" w:rsidR="000E4641" w:rsidRDefault="008E32C9" w:rsidP="00265735">
            <w:pPr>
              <w:pStyle w:val="Text"/>
            </w:pPr>
            <w:r>
              <w:t>Our project is a</w:t>
            </w:r>
            <w:r w:rsidR="00265735">
              <w:t xml:space="preserve">n Automated Teller Machine (ATM) which is used daily by many people to perform </w:t>
            </w:r>
            <w:r>
              <w:t xml:space="preserve">money related </w:t>
            </w:r>
            <w:r w:rsidR="00265735">
              <w:t>transactions.</w:t>
            </w:r>
            <w:r>
              <w:t xml:space="preserve"> </w:t>
            </w:r>
            <w:r w:rsidR="00735BCC">
              <w:t xml:space="preserve">We </w:t>
            </w:r>
            <w:r>
              <w:t xml:space="preserve">chose this particular topic because it tests wide range of </w:t>
            </w:r>
            <w:r w:rsidR="00E03537">
              <w:t xml:space="preserve">skills of the programmers as it uses: arrays, different library functions and also involves complex logic to make it work together. </w:t>
            </w:r>
          </w:p>
          <w:p w14:paraId="582501A6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1EBD230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58F6C38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0DB8CE8B" w14:textId="77777777" w:rsidR="000E4641" w:rsidRDefault="000E4641"/>
        </w:tc>
      </w:tr>
      <w:tr w:rsidR="000E4641" w14:paraId="530B9955" w14:textId="77777777" w:rsidTr="008E32C9">
        <w:trPr>
          <w:trHeight w:val="1008"/>
        </w:trPr>
        <w:tc>
          <w:tcPr>
            <w:tcW w:w="2158" w:type="dxa"/>
            <w:vMerge/>
          </w:tcPr>
          <w:p w14:paraId="5A09DA93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47131C62" w14:textId="77777777" w:rsidR="000E4641" w:rsidRDefault="000E4641"/>
        </w:tc>
        <w:tc>
          <w:tcPr>
            <w:tcW w:w="5422" w:type="dxa"/>
            <w:gridSpan w:val="5"/>
            <w:vMerge w:val="restart"/>
          </w:tcPr>
          <w:p w14:paraId="4334B36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5427873F" wp14:editId="3285E236">
                  <wp:extent cx="3429000" cy="2894990"/>
                  <wp:effectExtent l="0" t="0" r="0" b="635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38" cy="289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57D3E53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770D448C" w14:textId="77777777" w:rsidR="000E4641" w:rsidRDefault="000E4641"/>
        </w:tc>
      </w:tr>
      <w:tr w:rsidR="000E4641" w14:paraId="5468B6EC" w14:textId="77777777" w:rsidTr="008E32C9">
        <w:trPr>
          <w:trHeight w:val="1728"/>
        </w:trPr>
        <w:tc>
          <w:tcPr>
            <w:tcW w:w="2158" w:type="dxa"/>
            <w:vMerge w:val="restart"/>
          </w:tcPr>
          <w:p w14:paraId="7F06300F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B6EBC04" w14:textId="77777777" w:rsidR="000E4641" w:rsidRDefault="000E4641" w:rsidP="00E74B29">
            <w:pPr>
              <w:jc w:val="center"/>
            </w:pPr>
          </w:p>
        </w:tc>
        <w:tc>
          <w:tcPr>
            <w:tcW w:w="5422" w:type="dxa"/>
            <w:gridSpan w:val="5"/>
            <w:vMerge/>
          </w:tcPr>
          <w:p w14:paraId="522FB60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B6601F5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6365D351" w14:textId="77777777" w:rsidR="000E4641" w:rsidRDefault="000E4641"/>
        </w:tc>
      </w:tr>
      <w:tr w:rsidR="000E4641" w14:paraId="317755AB" w14:textId="77777777" w:rsidTr="008E32C9">
        <w:trPr>
          <w:trHeight w:val="1728"/>
        </w:trPr>
        <w:tc>
          <w:tcPr>
            <w:tcW w:w="2158" w:type="dxa"/>
            <w:vMerge/>
          </w:tcPr>
          <w:p w14:paraId="503E562C" w14:textId="77777777" w:rsidR="000E4641" w:rsidRDefault="000E4641"/>
        </w:tc>
        <w:tc>
          <w:tcPr>
            <w:tcW w:w="542" w:type="dxa"/>
          </w:tcPr>
          <w:p w14:paraId="027CB90B" w14:textId="77777777" w:rsidR="000E4641" w:rsidRDefault="000E4641" w:rsidP="00E74B29">
            <w:pPr>
              <w:jc w:val="center"/>
            </w:pPr>
          </w:p>
        </w:tc>
        <w:tc>
          <w:tcPr>
            <w:tcW w:w="5422" w:type="dxa"/>
            <w:gridSpan w:val="5"/>
            <w:vMerge/>
          </w:tcPr>
          <w:p w14:paraId="05D3936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20CB411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308D22A8" w14:textId="77777777" w:rsidR="000E4641" w:rsidRDefault="000E4641"/>
        </w:tc>
      </w:tr>
    </w:tbl>
    <w:p w14:paraId="4A1E6004" w14:textId="77777777" w:rsidR="002D2200" w:rsidRDefault="002D2200"/>
    <w:p w14:paraId="0A566850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13EE8472" w14:textId="77777777" w:rsidTr="00EB7C2B">
        <w:trPr>
          <w:trHeight w:val="2537"/>
        </w:trPr>
        <w:tc>
          <w:tcPr>
            <w:tcW w:w="2158" w:type="dxa"/>
            <w:gridSpan w:val="2"/>
          </w:tcPr>
          <w:p w14:paraId="6E36BE3E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75A44B25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4C0DB9DD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2CD61776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69404B66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33F0E179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0A73ACBA" w14:textId="77777777" w:rsidR="00157168" w:rsidRDefault="00157168">
            <w:pPr>
              <w:rPr>
                <w:rFonts w:asciiTheme="majorHAnsi" w:hAnsiTheme="majorHAnsi"/>
                <w:b/>
                <w:color w:val="476166" w:themeColor="accent1"/>
              </w:rPr>
            </w:pPr>
          </w:p>
          <w:p w14:paraId="2FEC819B" w14:textId="5F564AF8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F34E829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BBB1FF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4C74ED4" w14:textId="77777777" w:rsidR="0048120C" w:rsidRDefault="0048120C"/>
        </w:tc>
        <w:tc>
          <w:tcPr>
            <w:tcW w:w="2158" w:type="dxa"/>
            <w:gridSpan w:val="2"/>
          </w:tcPr>
          <w:p w14:paraId="4D280903" w14:textId="77777777" w:rsidR="0048120C" w:rsidRDefault="0048120C"/>
        </w:tc>
      </w:tr>
      <w:tr w:rsidR="0048120C" w14:paraId="3E78C595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05BC069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AF1626D" w14:textId="77777777" w:rsidR="0048120C" w:rsidRDefault="006C224E" w:rsidP="00EB7C2B">
            <w:pPr>
              <w:pStyle w:val="Heading4"/>
            </w:pPr>
            <w:sdt>
              <w:sdtPr>
                <w:id w:val="19988942"/>
                <w:placeholder>
                  <w:docPart w:val="D4612E1A9A734076B6F41A911398F0D1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959A0C0" w14:textId="77777777" w:rsidR="0048120C" w:rsidRDefault="0048120C"/>
        </w:tc>
      </w:tr>
      <w:tr w:rsidR="0048120C" w14:paraId="35377A59" w14:textId="77777777" w:rsidTr="00EB7C2B">
        <w:tc>
          <w:tcPr>
            <w:tcW w:w="2158" w:type="dxa"/>
            <w:gridSpan w:val="2"/>
          </w:tcPr>
          <w:p w14:paraId="3A40CB2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2BF8CAF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698501C5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EA1C77F" w14:textId="77777777" w:rsidR="0048120C" w:rsidRDefault="0048120C"/>
        </w:tc>
        <w:tc>
          <w:tcPr>
            <w:tcW w:w="2158" w:type="dxa"/>
            <w:gridSpan w:val="2"/>
          </w:tcPr>
          <w:p w14:paraId="0F6F2051" w14:textId="77777777" w:rsidR="0048120C" w:rsidRDefault="0048120C"/>
        </w:tc>
      </w:tr>
      <w:tr w:rsidR="0048120C" w14:paraId="623FBE66" w14:textId="77777777" w:rsidTr="00EB7C2B">
        <w:trPr>
          <w:trHeight w:val="4546"/>
        </w:trPr>
        <w:tc>
          <w:tcPr>
            <w:tcW w:w="1079" w:type="dxa"/>
          </w:tcPr>
          <w:p w14:paraId="2C5D87A4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B297A38" w14:textId="216A3835" w:rsidR="0048120C" w:rsidRPr="00B718DB" w:rsidRDefault="008E32C9" w:rsidP="0048120C">
            <w:pPr>
              <w:pStyle w:val="Heading5"/>
              <w:rPr>
                <w:sz w:val="40"/>
                <w:szCs w:val="40"/>
              </w:rPr>
            </w:pPr>
            <w:r w:rsidRPr="00B718DB">
              <w:rPr>
                <w:sz w:val="40"/>
                <w:szCs w:val="40"/>
              </w:rPr>
              <w:t>Salient Features of the ATM:</w:t>
            </w:r>
          </w:p>
          <w:p w14:paraId="57740D5D" w14:textId="542019A6" w:rsidR="00E03537" w:rsidRPr="00B718DB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B718DB">
              <w:rPr>
                <w:b/>
                <w:bCs/>
                <w:sz w:val="28"/>
                <w:szCs w:val="28"/>
              </w:rPr>
              <w:t>User Authentication:</w:t>
            </w:r>
          </w:p>
          <w:p w14:paraId="1A318147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Users will log in using their Account ID and PIN.</w:t>
            </w:r>
          </w:p>
          <w:p w14:paraId="4890CA77" w14:textId="77777777" w:rsidR="00E03537" w:rsidRPr="00804FB2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804FB2">
              <w:rPr>
                <w:b/>
                <w:bCs/>
                <w:sz w:val="28"/>
                <w:szCs w:val="28"/>
              </w:rPr>
              <w:t>Account Management:</w:t>
            </w:r>
          </w:p>
          <w:p w14:paraId="75B42526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Users can check their balance.</w:t>
            </w:r>
          </w:p>
          <w:p w14:paraId="1B020E8E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Users can view transaction history (deposits and withdrawals).</w:t>
            </w:r>
          </w:p>
          <w:p w14:paraId="38F518DB" w14:textId="77777777" w:rsidR="00E03537" w:rsidRPr="00B718DB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B718DB">
              <w:rPr>
                <w:b/>
                <w:bCs/>
                <w:sz w:val="28"/>
                <w:szCs w:val="28"/>
              </w:rPr>
              <w:t>Withdrawal and Deposit:</w:t>
            </w:r>
          </w:p>
          <w:p w14:paraId="2DC75709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Users can withdraw funds from their account if the balance is sufficient.</w:t>
            </w:r>
          </w:p>
          <w:p w14:paraId="5362C710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Users can deposit money into their account, updating the balance immediately.</w:t>
            </w:r>
          </w:p>
          <w:p w14:paraId="0F7BA601" w14:textId="77777777" w:rsidR="00E03537" w:rsidRPr="00B718DB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B718DB">
              <w:rPr>
                <w:b/>
                <w:bCs/>
                <w:sz w:val="28"/>
                <w:szCs w:val="28"/>
              </w:rPr>
              <w:t>Transaction Logging:</w:t>
            </w:r>
          </w:p>
          <w:p w14:paraId="159C2B24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Every transaction (deposit or withdrawal) will be recorded in a log file using file</w:t>
            </w:r>
          </w:p>
          <w:p w14:paraId="232FAF17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handling.</w:t>
            </w:r>
          </w:p>
          <w:p w14:paraId="775CC2DE" w14:textId="77777777" w:rsidR="00E03537" w:rsidRPr="00B718DB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B718DB">
              <w:rPr>
                <w:b/>
                <w:bCs/>
                <w:sz w:val="28"/>
                <w:szCs w:val="28"/>
              </w:rPr>
              <w:t>Security:</w:t>
            </w:r>
          </w:p>
          <w:p w14:paraId="3CACC3B9" w14:textId="77777777" w:rsidR="00E03537" w:rsidRPr="00E03537" w:rsidRDefault="00E03537" w:rsidP="00E03537">
            <w:pPr>
              <w:rPr>
                <w:sz w:val="28"/>
                <w:szCs w:val="28"/>
              </w:rPr>
            </w:pPr>
            <w:r w:rsidRPr="00E03537">
              <w:rPr>
                <w:sz w:val="28"/>
                <w:szCs w:val="28"/>
              </w:rPr>
              <w:t>• PIN authentication ensures that only authorized users can access the system.</w:t>
            </w:r>
          </w:p>
          <w:p w14:paraId="4ADD5A76" w14:textId="77777777" w:rsidR="00E03537" w:rsidRPr="00B718DB" w:rsidRDefault="00E03537" w:rsidP="00E03537">
            <w:pPr>
              <w:rPr>
                <w:b/>
                <w:bCs/>
                <w:sz w:val="28"/>
                <w:szCs w:val="28"/>
              </w:rPr>
            </w:pPr>
            <w:r w:rsidRPr="00B718DB">
              <w:rPr>
                <w:b/>
                <w:bCs/>
                <w:sz w:val="28"/>
                <w:szCs w:val="28"/>
              </w:rPr>
              <w:t>Exit and Logoff:</w:t>
            </w:r>
          </w:p>
          <w:p w14:paraId="6696DBE8" w14:textId="5B75E005" w:rsidR="0048120C" w:rsidRDefault="00E03537" w:rsidP="00E03537">
            <w:pPr>
              <w:pStyle w:val="Text"/>
            </w:pPr>
            <w:r w:rsidRPr="00E03537">
              <w:t>• Users will be able to log out after completing their transactions.</w:t>
            </w:r>
          </w:p>
        </w:tc>
        <w:tc>
          <w:tcPr>
            <w:tcW w:w="1079" w:type="dxa"/>
          </w:tcPr>
          <w:p w14:paraId="447F49D1" w14:textId="77777777" w:rsidR="0048120C" w:rsidRDefault="0048120C"/>
        </w:tc>
      </w:tr>
      <w:tr w:rsidR="0048120C" w14:paraId="33DB1991" w14:textId="77777777" w:rsidTr="00EB7C2B">
        <w:trPr>
          <w:trHeight w:val="730"/>
        </w:trPr>
        <w:tc>
          <w:tcPr>
            <w:tcW w:w="1079" w:type="dxa"/>
          </w:tcPr>
          <w:p w14:paraId="42784956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1BA252DE" w14:textId="1C6FF9E2" w:rsidR="0048120C" w:rsidRPr="00B718DB" w:rsidRDefault="00735BCC" w:rsidP="0048120C">
            <w:pPr>
              <w:pStyle w:val="Heading5"/>
              <w:rPr>
                <w:sz w:val="32"/>
                <w:szCs w:val="32"/>
              </w:rPr>
            </w:pPr>
            <w:r w:rsidRPr="00B718DB">
              <w:rPr>
                <w:sz w:val="32"/>
                <w:szCs w:val="32"/>
              </w:rPr>
              <w:t>Technical Requirements</w:t>
            </w:r>
          </w:p>
          <w:p w14:paraId="3D51D455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074B97E0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7A0E1B6D" w14:textId="77777777" w:rsidR="0048120C" w:rsidRDefault="0048120C"/>
        </w:tc>
        <w:tc>
          <w:tcPr>
            <w:tcW w:w="1079" w:type="dxa"/>
          </w:tcPr>
          <w:p w14:paraId="0A3F2780" w14:textId="77777777" w:rsidR="0048120C" w:rsidRDefault="0048120C"/>
        </w:tc>
      </w:tr>
      <w:tr w:rsidR="0048120C" w14:paraId="758ED6E2" w14:textId="77777777" w:rsidTr="00EB7C2B">
        <w:trPr>
          <w:trHeight w:val="3990"/>
        </w:trPr>
        <w:tc>
          <w:tcPr>
            <w:tcW w:w="1079" w:type="dxa"/>
          </w:tcPr>
          <w:p w14:paraId="77708EC3" w14:textId="77777777" w:rsidR="0048120C" w:rsidRDefault="0048120C"/>
        </w:tc>
        <w:tc>
          <w:tcPr>
            <w:tcW w:w="3956" w:type="dxa"/>
            <w:gridSpan w:val="3"/>
          </w:tcPr>
          <w:p w14:paraId="6F69711C" w14:textId="77777777" w:rsidR="00735BCC" w:rsidRDefault="00735BCC" w:rsidP="00735BCC">
            <w:r>
              <w:t xml:space="preserve">• </w:t>
            </w:r>
            <w:r w:rsidRPr="00447B14">
              <w:rPr>
                <w:b/>
                <w:bCs/>
              </w:rPr>
              <w:t>Language:</w:t>
            </w:r>
            <w:r>
              <w:t xml:space="preserve"> C </w:t>
            </w:r>
          </w:p>
          <w:p w14:paraId="3B25218E" w14:textId="3E23E639" w:rsidR="00735BCC" w:rsidRDefault="00735BCC" w:rsidP="00735BCC">
            <w:r w:rsidRPr="00447B14">
              <w:rPr>
                <w:b/>
                <w:bCs/>
              </w:rPr>
              <w:t>• Platform:</w:t>
            </w:r>
            <w:r>
              <w:t xml:space="preserve"> Windows/Linux/Mac OS (console-based) </w:t>
            </w:r>
          </w:p>
          <w:p w14:paraId="1A850B19" w14:textId="77777777" w:rsidR="00735BCC" w:rsidRDefault="00735BCC" w:rsidP="00735BCC">
            <w:r>
              <w:t xml:space="preserve">• </w:t>
            </w:r>
            <w:r w:rsidRPr="00447B14">
              <w:rPr>
                <w:b/>
                <w:bCs/>
              </w:rPr>
              <w:t>File Handling:</w:t>
            </w:r>
            <w:r>
              <w:t xml:space="preserve"> For storing transaction logs. </w:t>
            </w:r>
          </w:p>
          <w:p w14:paraId="3421CCCC" w14:textId="568AAA65" w:rsidR="0048120C" w:rsidRDefault="00735BCC" w:rsidP="00735BCC">
            <w:pPr>
              <w:pStyle w:val="Text"/>
            </w:pPr>
            <w:r w:rsidRPr="00735BCC">
              <w:rPr>
                <w:sz w:val="24"/>
                <w:szCs w:val="24"/>
              </w:rPr>
              <w:t xml:space="preserve">• </w:t>
            </w:r>
            <w:r w:rsidRPr="00447B14">
              <w:rPr>
                <w:b/>
                <w:bCs/>
                <w:sz w:val="24"/>
                <w:szCs w:val="24"/>
              </w:rPr>
              <w:t>Header File:</w:t>
            </w:r>
            <w:r w:rsidRPr="00735BCC">
              <w:rPr>
                <w:sz w:val="24"/>
                <w:szCs w:val="24"/>
              </w:rPr>
              <w:t xml:space="preserve"> </w:t>
            </w:r>
            <w:proofErr w:type="spellStart"/>
            <w:r w:rsidRPr="00735BCC">
              <w:rPr>
                <w:sz w:val="24"/>
                <w:szCs w:val="24"/>
              </w:rPr>
              <w:t>stdio.h</w:t>
            </w:r>
            <w:proofErr w:type="spellEnd"/>
            <w:r w:rsidRPr="00735BCC">
              <w:rPr>
                <w:sz w:val="24"/>
                <w:szCs w:val="24"/>
              </w:rPr>
              <w:t xml:space="preserve"> for standard input and output operations and other library functions for different purposes.</w:t>
            </w:r>
          </w:p>
        </w:tc>
        <w:tc>
          <w:tcPr>
            <w:tcW w:w="719" w:type="dxa"/>
          </w:tcPr>
          <w:p w14:paraId="0FBA6EA0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7E32B2A8" w14:textId="617A94D0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79FCE29F" w14:textId="77777777" w:rsidR="0048120C" w:rsidRDefault="0048120C"/>
        </w:tc>
      </w:tr>
    </w:tbl>
    <w:p w14:paraId="03D69650" w14:textId="77777777" w:rsidR="0048120C" w:rsidRDefault="0048120C"/>
    <w:p w14:paraId="5A51386D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14"/>
      </w:tblGrid>
      <w:tr w:rsidR="00157168" w14:paraId="07812C2D" w14:textId="77777777" w:rsidTr="00157168">
        <w:trPr>
          <w:trHeight w:val="412"/>
        </w:trPr>
        <w:tc>
          <w:tcPr>
            <w:tcW w:w="1914" w:type="dxa"/>
          </w:tcPr>
          <w:p w14:paraId="78EEA4BB" w14:textId="41035E04" w:rsidR="00157168" w:rsidRPr="00E74B29" w:rsidRDefault="00157168" w:rsidP="00E03537">
            <w:pPr>
              <w:pStyle w:val="Footer"/>
            </w:pPr>
          </w:p>
        </w:tc>
      </w:tr>
    </w:tbl>
    <w:p w14:paraId="0EF27B22" w14:textId="7764CBC4" w:rsidR="000923CB" w:rsidRDefault="00EB7C2B" w:rsidP="00735BCC">
      <w:pPr>
        <w:pStyle w:val="Heading5"/>
      </w:pPr>
      <w:r>
        <w:br w:type="page"/>
      </w:r>
    </w:p>
    <w:p w14:paraId="5DE5E041" w14:textId="7BF8886C" w:rsidR="00EB7C2B" w:rsidRDefault="007A1F3F" w:rsidP="00735BCC">
      <w:pPr>
        <w:pStyle w:val="Heading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4DC79CC" wp14:editId="008A561C">
                <wp:simplePos x="0" y="0"/>
                <wp:positionH relativeFrom="column">
                  <wp:posOffset>3512820</wp:posOffset>
                </wp:positionH>
                <wp:positionV relativeFrom="paragraph">
                  <wp:posOffset>-45720</wp:posOffset>
                </wp:positionV>
                <wp:extent cx="3550920" cy="23317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23317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ACAD8FD" w14:textId="77777777" w:rsidR="00684C2F" w:rsidRPr="007A1F3F" w:rsidRDefault="00684C2F" w:rsidP="00684C2F">
                            <w:pPr>
                              <w:pStyle w:val="NormalWeb"/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  <w:sz w:val="22"/>
                                <w:szCs w:val="22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stdio</w:t>
                            </w:r>
                            <w:proofErr w:type="gramEnd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.h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— input/output (</w:t>
                            </w:r>
                            <w:proofErr w:type="spellStart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>printf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, </w:t>
                            </w:r>
                            <w:proofErr w:type="spellStart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>scanf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>, FILE I/O).</w:t>
                            </w:r>
                          </w:p>
                          <w:p w14:paraId="22F31217" w14:textId="77777777" w:rsidR="00684C2F" w:rsidRPr="007A1F3F" w:rsidRDefault="00684C2F" w:rsidP="00684C2F">
                            <w:pPr>
                              <w:pStyle w:val="NormalWeb"/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  <w:sz w:val="22"/>
                                <w:szCs w:val="22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stdlib</w:t>
                            </w:r>
                            <w:proofErr w:type="gramEnd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.h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— general utilities (not strictly needed in your code as written, but often included for exit, malloc, etc.).</w:t>
                            </w:r>
                          </w:p>
                          <w:p w14:paraId="6209CE53" w14:textId="77777777" w:rsidR="00684C2F" w:rsidRPr="007A1F3F" w:rsidRDefault="00684C2F" w:rsidP="00684C2F">
                            <w:pPr>
                              <w:pStyle w:val="NormalWeb"/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  <w:sz w:val="22"/>
                                <w:szCs w:val="22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string</w:t>
                            </w:r>
                            <w:proofErr w:type="gramEnd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.h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— string operations (not used heavily here but commonly included).</w:t>
                            </w:r>
                          </w:p>
                          <w:p w14:paraId="2D3D3B6B" w14:textId="77777777" w:rsidR="00684C2F" w:rsidRPr="007A1F3F" w:rsidRDefault="00684C2F" w:rsidP="00684C2F">
                            <w:pPr>
                              <w:pStyle w:val="NormalWeb"/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  <w:sz w:val="22"/>
                                <w:szCs w:val="22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FILE</w:t>
                            </w:r>
                            <w:proofErr w:type="gramEnd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_NAME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— filename used for reading/writing account data.</w:t>
                            </w:r>
                          </w:p>
                          <w:p w14:paraId="211D359D" w14:textId="77777777" w:rsidR="00684C2F" w:rsidRPr="007A1F3F" w:rsidRDefault="00684C2F" w:rsidP="00684C2F">
                            <w:pPr>
                              <w:pStyle w:val="NormalWeb"/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  <w:sz w:val="22"/>
                                <w:szCs w:val="22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MAX</w:t>
                            </w:r>
                            <w:proofErr w:type="gramEnd"/>
                            <w:r w:rsidRPr="007A1F3F">
                              <w:rPr>
                                <w:rStyle w:val="HTMLCode"/>
                                <w:color w:val="FF0000"/>
                                <w:sz w:val="18"/>
                                <w:szCs w:val="18"/>
                              </w:rPr>
                              <w:t>_ACCOUNTS</w:t>
                            </w:r>
                            <w:r w:rsidRPr="007A1F3F">
                              <w:rPr>
                                <w:color w:val="FF0000"/>
                                <w:sz w:val="22"/>
                                <w:szCs w:val="22"/>
                              </w:rPr>
                              <w:t xml:space="preserve"> — maximum accounts the program will load/store (array sizing and safety).</w:t>
                            </w:r>
                          </w:p>
                          <w:p w14:paraId="7B1E2A13" w14:textId="77777777" w:rsidR="00684C2F" w:rsidRDefault="00684C2F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DC79C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276.6pt;margin-top:-3.6pt;width:279.6pt;height:183.6pt;z-index:25164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" filled="f" stroked="f" strokeweight="1pt">
                <v:stroke miterlimit="4"/>
                <v:textbox inset="4pt,4pt,4pt,4pt">
                  <w:txbxContent>
                    <w:p w14:paraId="0ACAD8FD" w14:textId="77777777" w:rsidR="00684C2F" w:rsidRPr="007A1F3F" w:rsidRDefault="00684C2F" w:rsidP="00684C2F">
                      <w:pPr>
                        <w:pStyle w:val="NormalWeb"/>
                        <w:rPr>
                          <w:color w:val="FF0000"/>
                          <w:sz w:val="22"/>
                          <w:szCs w:val="22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  <w:sz w:val="22"/>
                          <w:szCs w:val="22"/>
                        </w:rPr>
                        <w:t>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 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stdio</w:t>
                      </w:r>
                      <w:proofErr w:type="gramEnd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.h</w:t>
                      </w:r>
                      <w:proofErr w:type="spellEnd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— input/output (</w:t>
                      </w:r>
                      <w:proofErr w:type="spellStart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>printf</w:t>
                      </w:r>
                      <w:proofErr w:type="spellEnd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, </w:t>
                      </w:r>
                      <w:proofErr w:type="spellStart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>scanf</w:t>
                      </w:r>
                      <w:proofErr w:type="spellEnd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>, FILE I/O).</w:t>
                      </w:r>
                    </w:p>
                    <w:p w14:paraId="22F31217" w14:textId="77777777" w:rsidR="00684C2F" w:rsidRPr="007A1F3F" w:rsidRDefault="00684C2F" w:rsidP="00684C2F">
                      <w:pPr>
                        <w:pStyle w:val="NormalWeb"/>
                        <w:rPr>
                          <w:color w:val="FF0000"/>
                          <w:sz w:val="22"/>
                          <w:szCs w:val="22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  <w:sz w:val="22"/>
                          <w:szCs w:val="22"/>
                        </w:rPr>
                        <w:t>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 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stdlib</w:t>
                      </w:r>
                      <w:proofErr w:type="gramEnd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.h</w:t>
                      </w:r>
                      <w:proofErr w:type="spellEnd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— general utilities (not strictly needed in your code as written, but often included for exit, malloc, etc.).</w:t>
                      </w:r>
                    </w:p>
                    <w:p w14:paraId="6209CE53" w14:textId="77777777" w:rsidR="00684C2F" w:rsidRPr="007A1F3F" w:rsidRDefault="00684C2F" w:rsidP="00684C2F">
                      <w:pPr>
                        <w:pStyle w:val="NormalWeb"/>
                        <w:rPr>
                          <w:color w:val="FF0000"/>
                          <w:sz w:val="22"/>
                          <w:szCs w:val="22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  <w:sz w:val="22"/>
                          <w:szCs w:val="22"/>
                        </w:rPr>
                        <w:t>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 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string</w:t>
                      </w:r>
                      <w:proofErr w:type="gramEnd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.h</w:t>
                      </w:r>
                      <w:proofErr w:type="spellEnd"/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— string operations (not used heavily here but commonly included).</w:t>
                      </w:r>
                    </w:p>
                    <w:p w14:paraId="2D3D3B6B" w14:textId="77777777" w:rsidR="00684C2F" w:rsidRPr="007A1F3F" w:rsidRDefault="00684C2F" w:rsidP="00684C2F">
                      <w:pPr>
                        <w:pStyle w:val="NormalWeb"/>
                        <w:rPr>
                          <w:color w:val="FF0000"/>
                          <w:sz w:val="22"/>
                          <w:szCs w:val="22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  <w:sz w:val="22"/>
                          <w:szCs w:val="22"/>
                        </w:rPr>
                        <w:t>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 </w:t>
                      </w:r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FILE</w:t>
                      </w:r>
                      <w:proofErr w:type="gramEnd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_NAME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— filename used for reading/writing account data.</w:t>
                      </w:r>
                    </w:p>
                    <w:p w14:paraId="211D359D" w14:textId="77777777" w:rsidR="00684C2F" w:rsidRPr="007A1F3F" w:rsidRDefault="00684C2F" w:rsidP="00684C2F">
                      <w:pPr>
                        <w:pStyle w:val="NormalWeb"/>
                        <w:rPr>
                          <w:color w:val="FF0000"/>
                          <w:sz w:val="22"/>
                          <w:szCs w:val="22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  <w:sz w:val="22"/>
                          <w:szCs w:val="22"/>
                        </w:rPr>
                        <w:t>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 </w:t>
                      </w:r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MAX</w:t>
                      </w:r>
                      <w:proofErr w:type="gramEnd"/>
                      <w:r w:rsidRPr="007A1F3F">
                        <w:rPr>
                          <w:rStyle w:val="HTMLCode"/>
                          <w:color w:val="FF0000"/>
                          <w:sz w:val="18"/>
                          <w:szCs w:val="18"/>
                        </w:rPr>
                        <w:t>_ACCOUNTS</w:t>
                      </w:r>
                      <w:r w:rsidRPr="007A1F3F">
                        <w:rPr>
                          <w:color w:val="FF0000"/>
                          <w:sz w:val="22"/>
                          <w:szCs w:val="22"/>
                        </w:rPr>
                        <w:t xml:space="preserve"> — maximum accounts the program will load/store (array sizing and safety).</w:t>
                      </w:r>
                    </w:p>
                    <w:p w14:paraId="7B1E2A13" w14:textId="77777777" w:rsidR="00684C2F" w:rsidRDefault="00684C2F"/>
                  </w:txbxContent>
                </v:textbox>
              </v:shape>
            </w:pict>
          </mc:Fallback>
        </mc:AlternateContent>
      </w:r>
      <w:r w:rsidR="000923C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C3C3BE" wp14:editId="7F197CF6">
                <wp:simplePos x="0" y="0"/>
                <wp:positionH relativeFrom="column">
                  <wp:posOffset>287867</wp:posOffset>
                </wp:positionH>
                <wp:positionV relativeFrom="paragraph">
                  <wp:posOffset>-406401</wp:posOffset>
                </wp:positionV>
                <wp:extent cx="6451600" cy="423333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4233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A482E3" w14:textId="24C67D0E" w:rsidR="000923CB" w:rsidRPr="000923CB" w:rsidRDefault="000923CB" w:rsidP="000923CB">
                            <w:pPr>
                              <w:pStyle w:val="Heading1"/>
                              <w:rPr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0923CB">
                              <w:rPr>
                                <w:sz w:val="40"/>
                                <w:szCs w:val="40"/>
                                <w:u w:val="single"/>
                              </w:rPr>
                              <w:t>Explanation of different sections of the code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C3BE" id="Text Box 25" o:spid="_x0000_s1027" type="#_x0000_t202" style="position:absolute;margin-left:22.65pt;margin-top:-32pt;width:508pt;height:33.3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" filled="f" stroked="f" strokeweight="1pt">
                <v:stroke miterlimit="4"/>
                <v:textbox inset="4pt,4pt,4pt,4pt">
                  <w:txbxContent>
                    <w:p w14:paraId="1FA482E3" w14:textId="24C67D0E" w:rsidR="000923CB" w:rsidRPr="000923CB" w:rsidRDefault="000923CB" w:rsidP="000923CB">
                      <w:pPr>
                        <w:pStyle w:val="Heading1"/>
                        <w:rPr>
                          <w:sz w:val="40"/>
                          <w:szCs w:val="40"/>
                          <w:u w:val="single"/>
                        </w:rPr>
                      </w:pPr>
                      <w:r w:rsidRPr="000923CB">
                        <w:rPr>
                          <w:sz w:val="40"/>
                          <w:szCs w:val="40"/>
                          <w:u w:val="single"/>
                        </w:rPr>
                        <w:t>Explanation of different sections of the code</w:t>
                      </w:r>
                    </w:p>
                  </w:txbxContent>
                </v:textbox>
              </v:shape>
            </w:pict>
          </mc:Fallback>
        </mc:AlternateContent>
      </w:r>
      <w:r w:rsidR="00735BCC" w:rsidRPr="00735BCC">
        <w:t>1. Headers and macros</w:t>
      </w:r>
      <w:r w:rsidR="00735BCC">
        <w:t>:</w:t>
      </w:r>
    </w:p>
    <w:p w14:paraId="42E029F9" w14:textId="6C228910" w:rsidR="00735BCC" w:rsidRPr="007A1F3F" w:rsidRDefault="00735BCC" w:rsidP="00735BCC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#include &lt;</w:t>
      </w:r>
      <w:proofErr w:type="spellStart"/>
      <w:r w:rsidRPr="007A1F3F">
        <w:rPr>
          <w:rFonts w:ascii="Times New Roman" w:hAnsi="Times New Roman" w:cs="Times New Roman"/>
          <w:highlight w:val="green"/>
        </w:rPr>
        <w:t>stdio.h</w:t>
      </w:r>
      <w:proofErr w:type="spellEnd"/>
      <w:r w:rsidRPr="007A1F3F">
        <w:rPr>
          <w:rFonts w:ascii="Times New Roman" w:hAnsi="Times New Roman" w:cs="Times New Roman"/>
          <w:highlight w:val="green"/>
        </w:rPr>
        <w:t>&gt;</w:t>
      </w:r>
    </w:p>
    <w:p w14:paraId="2CB70089" w14:textId="77777777" w:rsidR="00735BCC" w:rsidRPr="007A1F3F" w:rsidRDefault="00735BCC" w:rsidP="00735BCC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#include &lt;</w:t>
      </w:r>
      <w:proofErr w:type="spellStart"/>
      <w:r w:rsidRPr="007A1F3F">
        <w:rPr>
          <w:rFonts w:ascii="Times New Roman" w:hAnsi="Times New Roman" w:cs="Times New Roman"/>
          <w:highlight w:val="green"/>
        </w:rPr>
        <w:t>stdlib.h</w:t>
      </w:r>
      <w:proofErr w:type="spellEnd"/>
      <w:r w:rsidRPr="007A1F3F">
        <w:rPr>
          <w:rFonts w:ascii="Times New Roman" w:hAnsi="Times New Roman" w:cs="Times New Roman"/>
          <w:highlight w:val="green"/>
        </w:rPr>
        <w:t>&gt;</w:t>
      </w:r>
    </w:p>
    <w:p w14:paraId="039C61C3" w14:textId="77777777" w:rsidR="00735BCC" w:rsidRPr="007A1F3F" w:rsidRDefault="00735BCC" w:rsidP="00735BCC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#include &lt;</w:t>
      </w:r>
      <w:proofErr w:type="spellStart"/>
      <w:r w:rsidRPr="007A1F3F">
        <w:rPr>
          <w:rFonts w:ascii="Times New Roman" w:hAnsi="Times New Roman" w:cs="Times New Roman"/>
          <w:highlight w:val="green"/>
        </w:rPr>
        <w:t>string.h</w:t>
      </w:r>
      <w:proofErr w:type="spellEnd"/>
      <w:r w:rsidRPr="007A1F3F">
        <w:rPr>
          <w:rFonts w:ascii="Times New Roman" w:hAnsi="Times New Roman" w:cs="Times New Roman"/>
          <w:highlight w:val="green"/>
        </w:rPr>
        <w:t>&gt;</w:t>
      </w:r>
    </w:p>
    <w:p w14:paraId="215F2F16" w14:textId="77777777" w:rsidR="00735BCC" w:rsidRPr="007A1F3F" w:rsidRDefault="00735BCC" w:rsidP="00735BCC">
      <w:pPr>
        <w:rPr>
          <w:rFonts w:ascii="Times New Roman" w:hAnsi="Times New Roman" w:cs="Times New Roman"/>
          <w:highlight w:val="green"/>
        </w:rPr>
      </w:pPr>
    </w:p>
    <w:p w14:paraId="5B9E3023" w14:textId="77777777" w:rsidR="00735BCC" w:rsidRPr="007A1F3F" w:rsidRDefault="00735BCC" w:rsidP="00735BCC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#</w:t>
      </w:r>
      <w:proofErr w:type="gramStart"/>
      <w:r w:rsidRPr="007A1F3F">
        <w:rPr>
          <w:rFonts w:ascii="Times New Roman" w:hAnsi="Times New Roman" w:cs="Times New Roman"/>
          <w:highlight w:val="green"/>
        </w:rPr>
        <w:t>define</w:t>
      </w:r>
      <w:proofErr w:type="gramEnd"/>
      <w:r w:rsidRPr="007A1F3F">
        <w:rPr>
          <w:rFonts w:ascii="Times New Roman" w:hAnsi="Times New Roman" w:cs="Times New Roman"/>
          <w:highlight w:val="green"/>
        </w:rPr>
        <w:t xml:space="preserve"> FILE_NAME "text.txt"</w:t>
      </w:r>
    </w:p>
    <w:p w14:paraId="1129491C" w14:textId="0734434A" w:rsidR="00735BCC" w:rsidRDefault="00735BCC" w:rsidP="00735BCC">
      <w:pPr>
        <w:rPr>
          <w:rFonts w:ascii="Times New Roman" w:hAnsi="Times New Roman" w:cs="Times New Roman"/>
        </w:rPr>
      </w:pPr>
      <w:r w:rsidRPr="007A1F3F">
        <w:rPr>
          <w:rFonts w:ascii="Times New Roman" w:hAnsi="Times New Roman" w:cs="Times New Roman"/>
          <w:highlight w:val="green"/>
        </w:rPr>
        <w:t>#</w:t>
      </w:r>
      <w:proofErr w:type="gramStart"/>
      <w:r w:rsidRPr="007A1F3F">
        <w:rPr>
          <w:rFonts w:ascii="Times New Roman" w:hAnsi="Times New Roman" w:cs="Times New Roman"/>
          <w:highlight w:val="green"/>
        </w:rPr>
        <w:t>define</w:t>
      </w:r>
      <w:proofErr w:type="gramEnd"/>
      <w:r w:rsidRPr="007A1F3F">
        <w:rPr>
          <w:rFonts w:ascii="Times New Roman" w:hAnsi="Times New Roman" w:cs="Times New Roman"/>
          <w:highlight w:val="green"/>
        </w:rPr>
        <w:t xml:space="preserve"> MAX_ACCOUNTS 10</w:t>
      </w:r>
    </w:p>
    <w:p w14:paraId="7B061C09" w14:textId="346E8147" w:rsidR="00684C2F" w:rsidRDefault="00684C2F" w:rsidP="00735BCC">
      <w:pPr>
        <w:rPr>
          <w:rFonts w:ascii="Times New Roman" w:hAnsi="Times New Roman" w:cs="Times New Roman"/>
        </w:rPr>
      </w:pPr>
    </w:p>
    <w:p w14:paraId="0E624BF3" w14:textId="6C0863DE" w:rsidR="00684C2F" w:rsidRDefault="00684C2F" w:rsidP="00735BCC">
      <w:pPr>
        <w:rPr>
          <w:rFonts w:ascii="Times New Roman" w:hAnsi="Times New Roman" w:cs="Times New Roman"/>
        </w:rPr>
      </w:pPr>
    </w:p>
    <w:p w14:paraId="18EC3D80" w14:textId="3A002919" w:rsidR="00684C2F" w:rsidRDefault="00684C2F" w:rsidP="00735BCC">
      <w:pPr>
        <w:rPr>
          <w:rFonts w:ascii="Times New Roman" w:hAnsi="Times New Roman" w:cs="Times New Roman"/>
        </w:rPr>
      </w:pPr>
    </w:p>
    <w:p w14:paraId="33357681" w14:textId="25100536" w:rsidR="00684C2F" w:rsidRDefault="00684C2F" w:rsidP="00735BCC">
      <w:pPr>
        <w:rPr>
          <w:rFonts w:ascii="Times New Roman" w:hAnsi="Times New Roman" w:cs="Times New Roman"/>
        </w:rPr>
      </w:pPr>
    </w:p>
    <w:p w14:paraId="72A4B3FE" w14:textId="339A0D23" w:rsidR="00684C2F" w:rsidRDefault="00684C2F" w:rsidP="00735BCC">
      <w:pPr>
        <w:rPr>
          <w:rFonts w:ascii="Times New Roman" w:hAnsi="Times New Roman" w:cs="Times New Roman"/>
        </w:rPr>
      </w:pPr>
    </w:p>
    <w:p w14:paraId="33E9383D" w14:textId="6FE963C6" w:rsidR="00684C2F" w:rsidRDefault="00684C2F" w:rsidP="00735BCC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A597D1" wp14:editId="4172B2AD">
                <wp:simplePos x="0" y="0"/>
                <wp:positionH relativeFrom="column">
                  <wp:posOffset>-480060</wp:posOffset>
                </wp:positionH>
                <wp:positionV relativeFrom="paragraph">
                  <wp:posOffset>216535</wp:posOffset>
                </wp:positionV>
                <wp:extent cx="797814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7814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47101" id="Straight Connector 1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8pt,17.05pt" to="590.4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" strokecolor="#283488 [3045]"/>
            </w:pict>
          </mc:Fallback>
        </mc:AlternateContent>
      </w:r>
    </w:p>
    <w:p w14:paraId="6E279030" w14:textId="2B2CA920" w:rsidR="00684C2F" w:rsidRDefault="00684C2F" w:rsidP="00735BCC">
      <w:pPr>
        <w:rPr>
          <w:rFonts w:asciiTheme="majorHAnsi" w:hAnsiTheme="majorHAnsi"/>
          <w:b/>
          <w:color w:val="476166" w:themeColor="accent1"/>
          <w:sz w:val="28"/>
          <w:szCs w:val="28"/>
        </w:rPr>
      </w:pPr>
    </w:p>
    <w:p w14:paraId="37F6C6EA" w14:textId="079C5EB1" w:rsidR="00684C2F" w:rsidRDefault="00684C2F" w:rsidP="00735BCC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 w:rsidRPr="00684C2F">
        <w:rPr>
          <w:rFonts w:asciiTheme="majorHAnsi" w:hAnsiTheme="majorHAnsi"/>
          <w:b/>
          <w:color w:val="476166" w:themeColor="accent1"/>
          <w:sz w:val="28"/>
          <w:szCs w:val="28"/>
        </w:rPr>
        <w:t>2. Data structures</w:t>
      </w:r>
      <w:r>
        <w:rPr>
          <w:rFonts w:asciiTheme="majorHAnsi" w:hAnsiTheme="majorHAnsi"/>
          <w:b/>
          <w:color w:val="476166" w:themeColor="accent1"/>
          <w:sz w:val="28"/>
          <w:szCs w:val="28"/>
        </w:rPr>
        <w:t>:</w:t>
      </w:r>
    </w:p>
    <w:p w14:paraId="22010FE1" w14:textId="7FC1B968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typedef struct {</w:t>
      </w:r>
    </w:p>
    <w:p w14:paraId="1DCAE3E9" w14:textId="6B6105F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Theme="majorHAnsi" w:hAnsiTheme="majorHAnsi"/>
          <w:b/>
          <w:noProof/>
          <w:color w:val="476166" w:themeColor="accent1"/>
          <w:sz w:val="28"/>
          <w:szCs w:val="28"/>
          <w:highlight w:val="gree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003072B" wp14:editId="0B32122D">
                <wp:simplePos x="0" y="0"/>
                <wp:positionH relativeFrom="column">
                  <wp:posOffset>3322320</wp:posOffset>
                </wp:positionH>
                <wp:positionV relativeFrom="paragraph">
                  <wp:posOffset>141605</wp:posOffset>
                </wp:positionV>
                <wp:extent cx="3870960" cy="271272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0960" cy="27127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7047E09" w14:textId="77777777" w:rsidR="00684C2F" w:rsidRPr="007A1F3F" w:rsidRDefault="00684C2F" w:rsidP="007A1F3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>Account stores a single account: integer pin, name (up to 49 chars + null), and balance.</w:t>
                            </w:r>
                          </w:p>
                          <w:p w14:paraId="32640AA5" w14:textId="77777777" w:rsidR="00684C2F" w:rsidRPr="007A1F3F" w:rsidRDefault="00684C2F" w:rsidP="00684C2F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EBAAF4A" w14:textId="42F91A95" w:rsidR="00684C2F" w:rsidRPr="007A1F3F" w:rsidRDefault="00684C2F" w:rsidP="007A1F3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7A1F3F">
                              <w:rPr>
                                <w:color w:val="FF0000"/>
                              </w:rPr>
                              <w:t>AccountList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</w:rPr>
                              <w:t xml:space="preserve"> is a container for up to MAX_ACCOUNTS accounts and tracks how many are currently loaded (count).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3072B" id="Text Box 9" o:spid="_x0000_s1028" type="#_x0000_t202" style="position:absolute;margin-left:261.6pt;margin-top:11.15pt;width:304.8pt;height:213.6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" filled="f" stroked="f" strokeweight="1pt">
                <v:stroke miterlimit="4"/>
                <v:textbox style="mso-fit-shape-to-text:t" inset="4pt,4pt,4pt,4pt">
                  <w:txbxContent>
                    <w:p w14:paraId="67047E09" w14:textId="77777777" w:rsidR="00684C2F" w:rsidRPr="007A1F3F" w:rsidRDefault="00684C2F" w:rsidP="007A1F3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>Account stores a single account: integer pin, name (up to 49 chars + null), and balance.</w:t>
                      </w:r>
                    </w:p>
                    <w:p w14:paraId="32640AA5" w14:textId="77777777" w:rsidR="00684C2F" w:rsidRPr="007A1F3F" w:rsidRDefault="00684C2F" w:rsidP="00684C2F">
                      <w:pPr>
                        <w:rPr>
                          <w:color w:val="FF0000"/>
                        </w:rPr>
                      </w:pPr>
                    </w:p>
                    <w:p w14:paraId="1EBAAF4A" w14:textId="42F91A95" w:rsidR="00684C2F" w:rsidRPr="007A1F3F" w:rsidRDefault="00684C2F" w:rsidP="007A1F3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color w:val="FF0000"/>
                        </w:rPr>
                      </w:pPr>
                      <w:proofErr w:type="spellStart"/>
                      <w:r w:rsidRPr="007A1F3F">
                        <w:rPr>
                          <w:color w:val="FF0000"/>
                        </w:rPr>
                        <w:t>AccountList</w:t>
                      </w:r>
                      <w:proofErr w:type="spellEnd"/>
                      <w:r w:rsidRPr="007A1F3F">
                        <w:rPr>
                          <w:color w:val="FF0000"/>
                        </w:rPr>
                        <w:t xml:space="preserve"> is a container for up to MAX_ACCOUNTS accounts and tracks how many are currently loaded (count).</w:t>
                      </w:r>
                    </w:p>
                  </w:txbxContent>
                </v:textbox>
              </v:shape>
            </w:pict>
          </mc:Fallback>
        </mc:AlternateContent>
      </w:r>
      <w:r w:rsidRPr="007A1F3F">
        <w:rPr>
          <w:rFonts w:ascii="Times New Roman" w:hAnsi="Times New Roman" w:cs="Times New Roman"/>
          <w:highlight w:val="green"/>
        </w:rPr>
        <w:t xml:space="preserve">    int pin;</w:t>
      </w:r>
    </w:p>
    <w:p w14:paraId="0B962BD4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char </w:t>
      </w:r>
      <w:proofErr w:type="gramStart"/>
      <w:r w:rsidRPr="007A1F3F">
        <w:rPr>
          <w:rFonts w:ascii="Times New Roman" w:hAnsi="Times New Roman" w:cs="Times New Roman"/>
          <w:highlight w:val="green"/>
        </w:rPr>
        <w:t>name[</w:t>
      </w:r>
      <w:proofErr w:type="gramEnd"/>
      <w:r w:rsidRPr="007A1F3F">
        <w:rPr>
          <w:rFonts w:ascii="Times New Roman" w:hAnsi="Times New Roman" w:cs="Times New Roman"/>
          <w:highlight w:val="green"/>
        </w:rPr>
        <w:t>50];</w:t>
      </w:r>
    </w:p>
    <w:p w14:paraId="1B1C10C0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float balance;</w:t>
      </w:r>
    </w:p>
    <w:p w14:paraId="1EBB5A16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} Account;</w:t>
      </w:r>
    </w:p>
    <w:p w14:paraId="147BCAA6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</w:p>
    <w:p w14:paraId="6C19EECF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typedef struct {</w:t>
      </w:r>
    </w:p>
    <w:p w14:paraId="39EB775B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Account </w:t>
      </w:r>
      <w:proofErr w:type="gramStart"/>
      <w:r w:rsidRPr="007A1F3F">
        <w:rPr>
          <w:rFonts w:ascii="Times New Roman" w:hAnsi="Times New Roman" w:cs="Times New Roman"/>
          <w:highlight w:val="green"/>
        </w:rPr>
        <w:t>accounts[</w:t>
      </w:r>
      <w:proofErr w:type="gramEnd"/>
      <w:r w:rsidRPr="007A1F3F">
        <w:rPr>
          <w:rFonts w:ascii="Times New Roman" w:hAnsi="Times New Roman" w:cs="Times New Roman"/>
          <w:highlight w:val="green"/>
        </w:rPr>
        <w:t>MAX_ACCOUNTS];</w:t>
      </w:r>
    </w:p>
    <w:p w14:paraId="194EB727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int count;</w:t>
      </w:r>
    </w:p>
    <w:p w14:paraId="38D4399A" w14:textId="7AAB5A6B" w:rsidR="00684C2F" w:rsidRDefault="007A1F3F" w:rsidP="00684C2F">
      <w:pPr>
        <w:rPr>
          <w:rFonts w:ascii="Times New Roman" w:hAnsi="Times New Roman" w:cs="Times New Roman"/>
        </w:rPr>
      </w:pPr>
      <w:r w:rsidRPr="007A1F3F">
        <w:rPr>
          <w:rFonts w:asciiTheme="majorHAnsi" w:hAnsiTheme="majorHAnsi"/>
          <w:b/>
          <w:noProof/>
          <w:color w:val="476166" w:themeColor="accent1"/>
          <w:sz w:val="28"/>
          <w:szCs w:val="28"/>
          <w:highlight w:val="gree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4E4D1DA" wp14:editId="16D6A056">
                <wp:simplePos x="0" y="0"/>
                <wp:positionH relativeFrom="column">
                  <wp:posOffset>-1234440</wp:posOffset>
                </wp:positionH>
                <wp:positionV relativeFrom="paragraph">
                  <wp:posOffset>248285</wp:posOffset>
                </wp:positionV>
                <wp:extent cx="8732520" cy="38100"/>
                <wp:effectExtent l="0" t="0" r="3048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32520" cy="381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B3975" id="Straight Connector 12" o:spid="_x0000_s1026" style="position:absolute;flip:y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7.2pt,19.55pt" to="590.4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" strokecolor="#283488 [3045]"/>
            </w:pict>
          </mc:Fallback>
        </mc:AlternateContent>
      </w:r>
      <w:r w:rsidR="00684C2F" w:rsidRPr="007A1F3F">
        <w:rPr>
          <w:rFonts w:ascii="Times New Roman" w:hAnsi="Times New Roman" w:cs="Times New Roman"/>
          <w:highlight w:val="green"/>
        </w:rPr>
        <w:t xml:space="preserve">} </w:t>
      </w:r>
      <w:proofErr w:type="spellStart"/>
      <w:r w:rsidR="00684C2F" w:rsidRPr="007A1F3F">
        <w:rPr>
          <w:rFonts w:ascii="Times New Roman" w:hAnsi="Times New Roman" w:cs="Times New Roman"/>
          <w:highlight w:val="green"/>
        </w:rPr>
        <w:t>AccountList</w:t>
      </w:r>
      <w:proofErr w:type="spellEnd"/>
      <w:r w:rsidR="00684C2F" w:rsidRPr="007A1F3F">
        <w:rPr>
          <w:rFonts w:ascii="Times New Roman" w:hAnsi="Times New Roman" w:cs="Times New Roman"/>
          <w:highlight w:val="green"/>
        </w:rPr>
        <w:t>;</w:t>
      </w:r>
    </w:p>
    <w:p w14:paraId="7EF0D757" w14:textId="662027FF" w:rsidR="00684C2F" w:rsidRDefault="00684C2F" w:rsidP="00684C2F">
      <w:pPr>
        <w:rPr>
          <w:rFonts w:ascii="Times New Roman" w:hAnsi="Times New Roman" w:cs="Times New Roman"/>
        </w:rPr>
      </w:pPr>
    </w:p>
    <w:p w14:paraId="31C2A26E" w14:textId="5C1F36FB" w:rsidR="00684C2F" w:rsidRDefault="00684C2F" w:rsidP="00684C2F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color w:val="476166" w:themeColor="accent1"/>
          <w:sz w:val="28"/>
          <w:szCs w:val="28"/>
        </w:rPr>
        <w:t xml:space="preserve">3. </w:t>
      </w:r>
      <w:proofErr w:type="spellStart"/>
      <w:r w:rsidRPr="00684C2F">
        <w:rPr>
          <w:rFonts w:asciiTheme="majorHAnsi" w:hAnsiTheme="majorHAnsi"/>
          <w:b/>
          <w:color w:val="476166" w:themeColor="accent1"/>
          <w:sz w:val="28"/>
          <w:szCs w:val="28"/>
        </w:rPr>
        <w:t>load_all_account_</w:t>
      </w:r>
      <w:proofErr w:type="gramStart"/>
      <w:r w:rsidRPr="00684C2F">
        <w:rPr>
          <w:rFonts w:asciiTheme="majorHAnsi" w:hAnsiTheme="majorHAnsi"/>
          <w:b/>
          <w:color w:val="476166" w:themeColor="accent1"/>
          <w:sz w:val="28"/>
          <w:szCs w:val="28"/>
        </w:rPr>
        <w:t>data</w:t>
      </w:r>
      <w:proofErr w:type="spellEnd"/>
      <w:r w:rsidRPr="00684C2F">
        <w:rPr>
          <w:rFonts w:asciiTheme="majorHAnsi" w:hAnsiTheme="majorHAnsi"/>
          <w:b/>
          <w:color w:val="476166" w:themeColor="accent1"/>
          <w:sz w:val="28"/>
          <w:szCs w:val="28"/>
        </w:rPr>
        <w:t>(</w:t>
      </w:r>
      <w:proofErr w:type="gramEnd"/>
      <w:r w:rsidRPr="00684C2F">
        <w:rPr>
          <w:rFonts w:asciiTheme="majorHAnsi" w:hAnsiTheme="majorHAnsi"/>
          <w:b/>
          <w:color w:val="476166" w:themeColor="accent1"/>
          <w:sz w:val="28"/>
          <w:szCs w:val="28"/>
        </w:rPr>
        <w:t>)</w:t>
      </w:r>
      <w:r>
        <w:rPr>
          <w:rFonts w:asciiTheme="majorHAnsi" w:hAnsiTheme="majorHAnsi"/>
          <w:b/>
          <w:color w:val="476166" w:themeColor="accent1"/>
          <w:sz w:val="28"/>
          <w:szCs w:val="28"/>
        </w:rPr>
        <w:t>:</w:t>
      </w:r>
    </w:p>
    <w:p w14:paraId="3B1172EA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int </w:t>
      </w:r>
      <w:proofErr w:type="spellStart"/>
      <w:r w:rsidRPr="007A1F3F">
        <w:rPr>
          <w:rFonts w:ascii="Times New Roman" w:hAnsi="Times New Roman" w:cs="Times New Roman"/>
          <w:highlight w:val="green"/>
        </w:rPr>
        <w:t>load_all_account_</w:t>
      </w:r>
      <w:proofErr w:type="gramStart"/>
      <w:r w:rsidRPr="007A1F3F">
        <w:rPr>
          <w:rFonts w:ascii="Times New Roman" w:hAnsi="Times New Roman" w:cs="Times New Roman"/>
          <w:highlight w:val="green"/>
        </w:rPr>
        <w:t>data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spellStart"/>
      <w:proofErr w:type="gramEnd"/>
      <w:r w:rsidRPr="007A1F3F">
        <w:rPr>
          <w:rFonts w:ascii="Times New Roman" w:hAnsi="Times New Roman" w:cs="Times New Roman"/>
          <w:highlight w:val="green"/>
        </w:rPr>
        <w:t>AccountList</w:t>
      </w:r>
      <w:proofErr w:type="spellEnd"/>
      <w:r w:rsidRPr="007A1F3F">
        <w:rPr>
          <w:rFonts w:ascii="Times New Roman" w:hAnsi="Times New Roman" w:cs="Times New Roman"/>
          <w:highlight w:val="green"/>
        </w:rPr>
        <w:t xml:space="preserve"> *list) {</w:t>
      </w:r>
    </w:p>
    <w:p w14:paraId="277252AD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FILE *file = </w:t>
      </w:r>
      <w:proofErr w:type="spellStart"/>
      <w:proofErr w:type="gramStart"/>
      <w:r w:rsidRPr="007A1F3F">
        <w:rPr>
          <w:rFonts w:ascii="Times New Roman" w:hAnsi="Times New Roman" w:cs="Times New Roman"/>
          <w:highlight w:val="green"/>
        </w:rPr>
        <w:t>fopen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gramEnd"/>
      <w:r w:rsidRPr="007A1F3F">
        <w:rPr>
          <w:rFonts w:ascii="Times New Roman" w:hAnsi="Times New Roman" w:cs="Times New Roman"/>
          <w:highlight w:val="green"/>
        </w:rPr>
        <w:t>FILE_NAME, "r");</w:t>
      </w:r>
    </w:p>
    <w:p w14:paraId="67DA7E41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if (file == NULL) {</w:t>
      </w:r>
    </w:p>
    <w:p w14:paraId="442A616C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</w:t>
      </w:r>
      <w:proofErr w:type="spellStart"/>
      <w:proofErr w:type="gramStart"/>
      <w:r w:rsidRPr="007A1F3F">
        <w:rPr>
          <w:rFonts w:ascii="Times New Roman" w:hAnsi="Times New Roman" w:cs="Times New Roman"/>
          <w:highlight w:val="green"/>
        </w:rPr>
        <w:t>printf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gramEnd"/>
      <w:r w:rsidRPr="007A1F3F">
        <w:rPr>
          <w:rFonts w:ascii="Times New Roman" w:hAnsi="Times New Roman" w:cs="Times New Roman"/>
          <w:highlight w:val="green"/>
        </w:rPr>
        <w:t>"Account file not found (%s). Please create a 'text.txt' file with account data.\n", FILE_NAME);</w:t>
      </w:r>
    </w:p>
    <w:p w14:paraId="28E855F6" w14:textId="6EF7D52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return 0;</w:t>
      </w:r>
    </w:p>
    <w:p w14:paraId="7A50DD08" w14:textId="779AC6C4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</w:t>
      </w:r>
      <w:proofErr w:type="gramStart"/>
      <w:r w:rsidRPr="007A1F3F">
        <w:rPr>
          <w:rFonts w:ascii="Times New Roman" w:hAnsi="Times New Roman" w:cs="Times New Roman"/>
          <w:highlight w:val="green"/>
        </w:rPr>
        <w:t>}list</w:t>
      </w:r>
      <w:proofErr w:type="gramEnd"/>
      <w:r w:rsidRPr="007A1F3F">
        <w:rPr>
          <w:rFonts w:ascii="Times New Roman" w:hAnsi="Times New Roman" w:cs="Times New Roman"/>
          <w:highlight w:val="green"/>
        </w:rPr>
        <w:t>-&gt;count = 0;</w:t>
      </w:r>
    </w:p>
    <w:p w14:paraId="0B3C6350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while (list-&gt;count &lt; MAX_ACCOUNTS) {</w:t>
      </w:r>
    </w:p>
    <w:p w14:paraId="26BA9AA7" w14:textId="1BBB402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int result = </w:t>
      </w:r>
      <w:proofErr w:type="spellStart"/>
      <w:proofErr w:type="gramStart"/>
      <w:r w:rsidRPr="007A1F3F">
        <w:rPr>
          <w:rFonts w:ascii="Times New Roman" w:hAnsi="Times New Roman" w:cs="Times New Roman"/>
          <w:highlight w:val="green"/>
        </w:rPr>
        <w:t>fscanf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gramEnd"/>
      <w:r w:rsidRPr="007A1F3F">
        <w:rPr>
          <w:rFonts w:ascii="Times New Roman" w:hAnsi="Times New Roman" w:cs="Times New Roman"/>
          <w:highlight w:val="green"/>
        </w:rPr>
        <w:t>file, "%d,%49[^,],%f\n",</w:t>
      </w:r>
    </w:p>
    <w:p w14:paraId="5FCBC10C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&amp;list-&gt;accounts[list-&gt;count</w:t>
      </w:r>
      <w:proofErr w:type="gramStart"/>
      <w:r w:rsidRPr="007A1F3F">
        <w:rPr>
          <w:rFonts w:ascii="Times New Roman" w:hAnsi="Times New Roman" w:cs="Times New Roman"/>
          <w:highlight w:val="green"/>
        </w:rPr>
        <w:t>].pin</w:t>
      </w:r>
      <w:proofErr w:type="gramEnd"/>
      <w:r w:rsidRPr="007A1F3F">
        <w:rPr>
          <w:rFonts w:ascii="Times New Roman" w:hAnsi="Times New Roman" w:cs="Times New Roman"/>
          <w:highlight w:val="green"/>
        </w:rPr>
        <w:t>,</w:t>
      </w:r>
    </w:p>
    <w:p w14:paraId="26B9D508" w14:textId="1D83C202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list-&gt;accounts[list-&gt;count].name,</w:t>
      </w:r>
    </w:p>
    <w:p w14:paraId="422E6E6B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&amp;list-&gt;accounts[list-&gt;count</w:t>
      </w:r>
      <w:proofErr w:type="gramStart"/>
      <w:r w:rsidRPr="007A1F3F">
        <w:rPr>
          <w:rFonts w:ascii="Times New Roman" w:hAnsi="Times New Roman" w:cs="Times New Roman"/>
          <w:highlight w:val="green"/>
        </w:rPr>
        <w:t>].balance</w:t>
      </w:r>
      <w:proofErr w:type="gramEnd"/>
    </w:p>
    <w:p w14:paraId="0A4EE8E6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);</w:t>
      </w:r>
    </w:p>
    <w:p w14:paraId="6CEE6A27" w14:textId="27FDF7D5" w:rsidR="00684C2F" w:rsidRPr="007A1F3F" w:rsidRDefault="00684C2F" w:rsidP="00684C2F">
      <w:pPr>
        <w:ind w:firstLine="720"/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>if (result == 3) {</w:t>
      </w:r>
    </w:p>
    <w:p w14:paraId="116B52F5" w14:textId="6DEE9244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list-&gt;count++;</w:t>
      </w:r>
    </w:p>
    <w:p w14:paraId="5D5A2CFC" w14:textId="3409461E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} else if (result == EOF) {</w:t>
      </w:r>
    </w:p>
    <w:p w14:paraId="677CB149" w14:textId="7D374583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break;</w:t>
      </w:r>
    </w:p>
    <w:p w14:paraId="35AA3362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} else {</w:t>
      </w:r>
    </w:p>
    <w:p w14:paraId="5D8205B9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</w:t>
      </w:r>
      <w:proofErr w:type="spellStart"/>
      <w:proofErr w:type="gramStart"/>
      <w:r w:rsidRPr="007A1F3F">
        <w:rPr>
          <w:rFonts w:ascii="Times New Roman" w:hAnsi="Times New Roman" w:cs="Times New Roman"/>
          <w:highlight w:val="green"/>
        </w:rPr>
        <w:t>printf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gramEnd"/>
      <w:r w:rsidRPr="007A1F3F">
        <w:rPr>
          <w:rFonts w:ascii="Times New Roman" w:hAnsi="Times New Roman" w:cs="Times New Roman"/>
          <w:highlight w:val="green"/>
        </w:rPr>
        <w:t>"Error reading account data near line %d. Please check the format.\n", list-&gt;count + 1);</w:t>
      </w:r>
    </w:p>
    <w:p w14:paraId="60228337" w14:textId="24F3927E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</w:t>
      </w:r>
      <w:proofErr w:type="spellStart"/>
      <w:r w:rsidRPr="007A1F3F">
        <w:rPr>
          <w:rFonts w:ascii="Times New Roman" w:hAnsi="Times New Roman" w:cs="Times New Roman"/>
          <w:highlight w:val="green"/>
        </w:rPr>
        <w:t>fclose</w:t>
      </w:r>
      <w:proofErr w:type="spellEnd"/>
      <w:r w:rsidRPr="007A1F3F">
        <w:rPr>
          <w:rFonts w:ascii="Times New Roman" w:hAnsi="Times New Roman" w:cs="Times New Roman"/>
          <w:highlight w:val="green"/>
        </w:rPr>
        <w:t>(file);</w:t>
      </w:r>
    </w:p>
    <w:p w14:paraId="2710BC3C" w14:textId="77777777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    return 0;</w:t>
      </w:r>
    </w:p>
    <w:p w14:paraId="481208D0" w14:textId="023F88C0" w:rsidR="00684C2F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    }</w:t>
      </w:r>
    </w:p>
    <w:p w14:paraId="25DCC986" w14:textId="77777777" w:rsidR="00157168" w:rsidRPr="007A1F3F" w:rsidRDefault="00684C2F" w:rsidP="00684C2F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}</w:t>
      </w:r>
    </w:p>
    <w:p w14:paraId="51001D44" w14:textId="6B39788D" w:rsidR="00684C2F" w:rsidRPr="007A1F3F" w:rsidRDefault="00157168" w:rsidP="00157168">
      <w:pPr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</w:t>
      </w:r>
      <w:proofErr w:type="spellStart"/>
      <w:r w:rsidR="00684C2F" w:rsidRPr="007A1F3F">
        <w:rPr>
          <w:rFonts w:ascii="Times New Roman" w:hAnsi="Times New Roman" w:cs="Times New Roman"/>
          <w:highlight w:val="green"/>
        </w:rPr>
        <w:t>fclose</w:t>
      </w:r>
      <w:proofErr w:type="spellEnd"/>
      <w:r w:rsidR="00684C2F" w:rsidRPr="007A1F3F">
        <w:rPr>
          <w:rFonts w:ascii="Times New Roman" w:hAnsi="Times New Roman" w:cs="Times New Roman"/>
          <w:highlight w:val="green"/>
        </w:rPr>
        <w:t>(file);</w:t>
      </w:r>
    </w:p>
    <w:p w14:paraId="0C6FAD8C" w14:textId="405D0BE8" w:rsidR="00684C2F" w:rsidRPr="007A1F3F" w:rsidRDefault="00684C2F" w:rsidP="00157168">
      <w:pPr>
        <w:tabs>
          <w:tab w:val="left" w:pos="6372"/>
        </w:tabs>
        <w:rPr>
          <w:rFonts w:ascii="Times New Roman" w:hAnsi="Times New Roman" w:cs="Times New Roman"/>
          <w:highlight w:val="green"/>
        </w:rPr>
      </w:pPr>
      <w:r w:rsidRPr="007A1F3F">
        <w:rPr>
          <w:rFonts w:ascii="Times New Roman" w:hAnsi="Times New Roman" w:cs="Times New Roman"/>
          <w:highlight w:val="green"/>
        </w:rPr>
        <w:t xml:space="preserve">    </w:t>
      </w:r>
      <w:proofErr w:type="spellStart"/>
      <w:proofErr w:type="gramStart"/>
      <w:r w:rsidRPr="007A1F3F">
        <w:rPr>
          <w:rFonts w:ascii="Times New Roman" w:hAnsi="Times New Roman" w:cs="Times New Roman"/>
          <w:highlight w:val="green"/>
        </w:rPr>
        <w:t>printf</w:t>
      </w:r>
      <w:proofErr w:type="spellEnd"/>
      <w:r w:rsidRPr="007A1F3F">
        <w:rPr>
          <w:rFonts w:ascii="Times New Roman" w:hAnsi="Times New Roman" w:cs="Times New Roman"/>
          <w:highlight w:val="green"/>
        </w:rPr>
        <w:t>(</w:t>
      </w:r>
      <w:proofErr w:type="gramEnd"/>
      <w:r w:rsidRPr="007A1F3F">
        <w:rPr>
          <w:rFonts w:ascii="Times New Roman" w:hAnsi="Times New Roman" w:cs="Times New Roman"/>
          <w:highlight w:val="green"/>
        </w:rPr>
        <w:t>"Successfully loaded %d account(s).\n", list-&gt;count);</w:t>
      </w:r>
      <w:r w:rsidR="00157168" w:rsidRPr="007A1F3F">
        <w:rPr>
          <w:rFonts w:ascii="Times New Roman" w:hAnsi="Times New Roman" w:cs="Times New Roman"/>
          <w:highlight w:val="green"/>
        </w:rPr>
        <w:tab/>
      </w:r>
    </w:p>
    <w:p w14:paraId="3361804B" w14:textId="28ED6205" w:rsidR="00684C2F" w:rsidRPr="00684C2F" w:rsidRDefault="00684C2F" w:rsidP="00684C2F">
      <w:pPr>
        <w:rPr>
          <w:rFonts w:ascii="Times New Roman" w:hAnsi="Times New Roman" w:cs="Times New Roman"/>
        </w:rPr>
      </w:pPr>
      <w:r w:rsidRPr="007A1F3F">
        <w:rPr>
          <w:rFonts w:ascii="Times New Roman" w:hAnsi="Times New Roman" w:cs="Times New Roman"/>
          <w:highlight w:val="green"/>
        </w:rPr>
        <w:t xml:space="preserve">    return 1;}</w:t>
      </w:r>
    </w:p>
    <w:p w14:paraId="348D15C6" w14:textId="3974A816" w:rsidR="00684C2F" w:rsidRDefault="00684C2F" w:rsidP="00684C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E8CB8C3" wp14:editId="0AE55ACE">
                <wp:simplePos x="0" y="0"/>
                <wp:positionH relativeFrom="column">
                  <wp:posOffset>167640</wp:posOffset>
                </wp:positionH>
                <wp:positionV relativeFrom="paragraph">
                  <wp:posOffset>-60960</wp:posOffset>
                </wp:positionV>
                <wp:extent cx="6690360" cy="364998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360" cy="36499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AF5E48E" w14:textId="27BD9A07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Opens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text.txt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for reading. If missing, prints an error and returns failure (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0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).</w:t>
                            </w:r>
                          </w:p>
                          <w:p w14:paraId="664DE204" w14:textId="05CB45E9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Initializes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list-&gt;count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to 0.</w:t>
                            </w:r>
                          </w:p>
                          <w:p w14:paraId="54E4A9C4" w14:textId="1D1C732E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Repeatedly uses </w:t>
                            </w:r>
                            <w:proofErr w:type="spellStart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fscanf</w:t>
                            </w:r>
                            <w:proofErr w:type="spell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to parse lines of the form: </w:t>
                            </w:r>
                            <w:proofErr w:type="spellStart"/>
                            <w:proofErr w:type="gramStart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PIN,Name</w:t>
                            </w:r>
                            <w:proofErr w:type="gramEnd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,Balance</w:t>
                            </w:r>
                            <w:proofErr w:type="spell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(comma-separated). Format explanation:</w:t>
                            </w:r>
                          </w:p>
                          <w:p w14:paraId="635196C6" w14:textId="77777777" w:rsidR="00684C2F" w:rsidRPr="007A1F3F" w:rsidRDefault="00684C2F" w:rsidP="00684C2F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%d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reads integer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PIN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.</w:t>
                            </w:r>
                          </w:p>
                          <w:p w14:paraId="4C120A36" w14:textId="2FCACFC4" w:rsidR="00684C2F" w:rsidRPr="007A1F3F" w:rsidRDefault="00684C2F" w:rsidP="00684C2F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%49[^,]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reads up to 49 chars for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Name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stopping at the next comma (prevents overflow).</w:t>
                            </w:r>
                          </w:p>
                          <w:p w14:paraId="6B1EA31D" w14:textId="12916826" w:rsidR="00684C2F" w:rsidRPr="007A1F3F" w:rsidRDefault="00684C2F" w:rsidP="00684C2F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%f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reads the float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Balance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.</w:t>
                            </w:r>
                          </w:p>
                          <w:p w14:paraId="11648626" w14:textId="77777777" w:rsidR="00684C2F" w:rsidRPr="007A1F3F" w:rsidRDefault="00684C2F" w:rsidP="00684C2F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The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\n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in format helps absorb the newline but is not strictly required; </w:t>
                            </w:r>
                            <w:proofErr w:type="spellStart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fscanf</w:t>
                            </w:r>
                            <w:proofErr w:type="spell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ignores whitespace for numeric conversions.</w:t>
                            </w:r>
                          </w:p>
                          <w:p w14:paraId="587B27F6" w14:textId="77777777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proofErr w:type="gramStart"/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 If</w:t>
                            </w:r>
                            <w:proofErr w:type="gram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</w:t>
                            </w:r>
                            <w:proofErr w:type="spellStart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fscanf</w:t>
                            </w:r>
                            <w:proofErr w:type="spell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reads 3 items, it increments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count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.</w:t>
                            </w:r>
                          </w:p>
                          <w:p w14:paraId="07B8DF23" w14:textId="3781715F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If </w:t>
                            </w:r>
                            <w:proofErr w:type="spellStart"/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fscanf</w:t>
                            </w:r>
                            <w:proofErr w:type="spellEnd"/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 returns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EOF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, we reached end of file and stop.</w:t>
                            </w:r>
                          </w:p>
                          <w:p w14:paraId="5A55023A" w14:textId="6BF9743D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If any parsing error occurs (unexpected format), the function prints an error and returns failure.</w:t>
                            </w:r>
                          </w:p>
                          <w:p w14:paraId="0A4353F9" w14:textId="353814FD" w:rsidR="00684C2F" w:rsidRPr="007A1F3F" w:rsidRDefault="00684C2F" w:rsidP="00684C2F">
                            <w:p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</w:pPr>
                            <w:r w:rsidRPr="007A1F3F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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 xml:space="preserve">On success, it closes the file and returns </w:t>
                            </w:r>
                            <w:r w:rsidRPr="007A1F3F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8"/>
                                <w:szCs w:val="18"/>
                                <w:lang w:val="en-GB" w:eastAsia="en-GB"/>
                              </w:rPr>
                              <w:t>1</w:t>
                            </w:r>
                            <w:r w:rsidRPr="007A1F3F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2"/>
                                <w:szCs w:val="22"/>
                                <w:lang w:val="en-GB" w:eastAsia="en-GB"/>
                              </w:rPr>
                              <w:t>.</w:t>
                            </w:r>
                          </w:p>
                          <w:p w14:paraId="5BAF08EF" w14:textId="77777777" w:rsidR="00684C2F" w:rsidRDefault="00684C2F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B8C3" id="Text Box 10" o:spid="_x0000_s1029" type="#_x0000_t202" style="position:absolute;margin-left:13.2pt;margin-top:-4.8pt;width:526.8pt;height:287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" filled="f" stroked="f" strokeweight="1pt">
                <v:stroke miterlimit="4"/>
                <v:textbox inset="4pt,4pt,4pt,4pt">
                  <w:txbxContent>
                    <w:p w14:paraId="1AF5E48E" w14:textId="27BD9A07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Opens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text.txt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for reading. If missing, prints an error and returns failure (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0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).</w:t>
                      </w:r>
                    </w:p>
                    <w:p w14:paraId="664DE204" w14:textId="05CB45E9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Initializes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list-&gt;count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to 0.</w:t>
                      </w:r>
                    </w:p>
                    <w:p w14:paraId="54E4A9C4" w14:textId="1D1C732E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Repeatedly uses </w:t>
                      </w:r>
                      <w:proofErr w:type="spellStart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fscanf</w:t>
                      </w:r>
                      <w:proofErr w:type="spell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to parse lines of the form: </w:t>
                      </w:r>
                      <w:proofErr w:type="spellStart"/>
                      <w:proofErr w:type="gramStart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PIN,Name</w:t>
                      </w:r>
                      <w:proofErr w:type="gramEnd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,Balance</w:t>
                      </w:r>
                      <w:proofErr w:type="spell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(comma-separated). Format explanation:</w:t>
                      </w:r>
                    </w:p>
                    <w:p w14:paraId="635196C6" w14:textId="77777777" w:rsidR="00684C2F" w:rsidRPr="007A1F3F" w:rsidRDefault="00684C2F" w:rsidP="00684C2F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%d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reads integer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PIN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.</w:t>
                      </w:r>
                    </w:p>
                    <w:p w14:paraId="4C120A36" w14:textId="2FCACFC4" w:rsidR="00684C2F" w:rsidRPr="007A1F3F" w:rsidRDefault="00684C2F" w:rsidP="00684C2F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%49[^,]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reads up to 49 chars for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Name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stopping at the next comma (prevents overflow).</w:t>
                      </w:r>
                    </w:p>
                    <w:p w14:paraId="6B1EA31D" w14:textId="12916826" w:rsidR="00684C2F" w:rsidRPr="007A1F3F" w:rsidRDefault="00684C2F" w:rsidP="00684C2F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%f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reads the float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Balance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.</w:t>
                      </w:r>
                    </w:p>
                    <w:p w14:paraId="11648626" w14:textId="77777777" w:rsidR="00684C2F" w:rsidRPr="007A1F3F" w:rsidRDefault="00684C2F" w:rsidP="00684C2F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The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\n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in format helps absorb the newline but is not strictly required; </w:t>
                      </w:r>
                      <w:proofErr w:type="spellStart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fscanf</w:t>
                      </w:r>
                      <w:proofErr w:type="spell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ignores whitespace for numeric conversions.</w:t>
                      </w:r>
                    </w:p>
                    <w:p w14:paraId="587B27F6" w14:textId="77777777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proofErr w:type="gramStart"/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 If</w:t>
                      </w:r>
                      <w:proofErr w:type="gram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</w:t>
                      </w:r>
                      <w:proofErr w:type="spellStart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fscanf</w:t>
                      </w:r>
                      <w:proofErr w:type="spell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reads 3 items, it increments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count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.</w:t>
                      </w:r>
                    </w:p>
                    <w:p w14:paraId="07B8DF23" w14:textId="3781715F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If </w:t>
                      </w:r>
                      <w:proofErr w:type="spellStart"/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fscanf</w:t>
                      </w:r>
                      <w:proofErr w:type="spellEnd"/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 returns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EOF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, we reached end of file and stop.</w:t>
                      </w:r>
                    </w:p>
                    <w:p w14:paraId="5A55023A" w14:textId="6BF9743D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If any parsing error occurs (unexpected format), the function prints an error and returns failure.</w:t>
                      </w:r>
                    </w:p>
                    <w:p w14:paraId="0A4353F9" w14:textId="353814FD" w:rsidR="00684C2F" w:rsidRPr="007A1F3F" w:rsidRDefault="00684C2F" w:rsidP="00684C2F">
                      <w:p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</w:pPr>
                      <w:r w:rsidRPr="007A1F3F">
                        <w:rPr>
                          <w:rFonts w:ascii="Times New Roman" w:eastAsia="Times New Roman" w:hAnsi="Symbol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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 xml:space="preserve">On success, it closes the file and returns </w:t>
                      </w:r>
                      <w:r w:rsidRPr="007A1F3F">
                        <w:rPr>
                          <w:rFonts w:ascii="Courier New" w:eastAsia="Times New Roman" w:hAnsi="Courier New" w:cs="Courier New"/>
                          <w:color w:val="FF0000"/>
                          <w:sz w:val="18"/>
                          <w:szCs w:val="18"/>
                          <w:lang w:val="en-GB" w:eastAsia="en-GB"/>
                        </w:rPr>
                        <w:t>1</w:t>
                      </w:r>
                      <w:r w:rsidRPr="007A1F3F">
                        <w:rPr>
                          <w:rFonts w:ascii="Times New Roman" w:eastAsia="Times New Roman" w:hAnsi="Times New Roman" w:cs="Times New Roman"/>
                          <w:color w:val="FF0000"/>
                          <w:sz w:val="22"/>
                          <w:szCs w:val="22"/>
                          <w:lang w:val="en-GB" w:eastAsia="en-GB"/>
                        </w:rPr>
                        <w:t>.</w:t>
                      </w:r>
                    </w:p>
                    <w:p w14:paraId="5BAF08EF" w14:textId="77777777" w:rsidR="00684C2F" w:rsidRDefault="00684C2F"/>
                  </w:txbxContent>
                </v:textbox>
              </v:shape>
            </w:pict>
          </mc:Fallback>
        </mc:AlternateContent>
      </w:r>
    </w:p>
    <w:p w14:paraId="4B61346D" w14:textId="5BA4EFD7" w:rsidR="00684C2F" w:rsidRPr="00684C2F" w:rsidRDefault="00684C2F" w:rsidP="00684C2F">
      <w:pPr>
        <w:rPr>
          <w:rFonts w:ascii="Times New Roman" w:hAnsi="Times New Roman" w:cs="Times New Roman"/>
        </w:rPr>
      </w:pPr>
    </w:p>
    <w:p w14:paraId="6191F37B" w14:textId="3736907F" w:rsidR="00684C2F" w:rsidRPr="00684C2F" w:rsidRDefault="00684C2F" w:rsidP="00684C2F">
      <w:pPr>
        <w:rPr>
          <w:rFonts w:ascii="Times New Roman" w:hAnsi="Times New Roman" w:cs="Times New Roman"/>
        </w:rPr>
      </w:pPr>
    </w:p>
    <w:p w14:paraId="435237AC" w14:textId="442E8BAA" w:rsidR="00684C2F" w:rsidRPr="00684C2F" w:rsidRDefault="00684C2F" w:rsidP="00684C2F">
      <w:pPr>
        <w:rPr>
          <w:rFonts w:ascii="Times New Roman" w:hAnsi="Times New Roman" w:cs="Times New Roman"/>
        </w:rPr>
      </w:pPr>
    </w:p>
    <w:p w14:paraId="48B0CBDA" w14:textId="418954E5" w:rsidR="00684C2F" w:rsidRPr="00684C2F" w:rsidRDefault="00684C2F" w:rsidP="00684C2F">
      <w:pPr>
        <w:rPr>
          <w:rFonts w:ascii="Times New Roman" w:hAnsi="Times New Roman" w:cs="Times New Roman"/>
        </w:rPr>
      </w:pPr>
    </w:p>
    <w:p w14:paraId="4C8AA1D8" w14:textId="7D6FAE56" w:rsidR="00684C2F" w:rsidRPr="00684C2F" w:rsidRDefault="00684C2F" w:rsidP="00684C2F">
      <w:pPr>
        <w:rPr>
          <w:rFonts w:ascii="Times New Roman" w:hAnsi="Times New Roman" w:cs="Times New Roman"/>
        </w:rPr>
      </w:pPr>
    </w:p>
    <w:p w14:paraId="40801566" w14:textId="0CC1C326" w:rsidR="00684C2F" w:rsidRPr="00684C2F" w:rsidRDefault="00684C2F" w:rsidP="00684C2F">
      <w:pPr>
        <w:rPr>
          <w:rFonts w:ascii="Times New Roman" w:hAnsi="Times New Roman" w:cs="Times New Roman"/>
        </w:rPr>
      </w:pPr>
    </w:p>
    <w:p w14:paraId="00683B29" w14:textId="39B249C5" w:rsidR="00684C2F" w:rsidRPr="00684C2F" w:rsidRDefault="00684C2F" w:rsidP="00684C2F">
      <w:pPr>
        <w:rPr>
          <w:rFonts w:ascii="Times New Roman" w:hAnsi="Times New Roman" w:cs="Times New Roman"/>
        </w:rPr>
      </w:pPr>
    </w:p>
    <w:p w14:paraId="07C4D50D" w14:textId="252E045A" w:rsidR="00684C2F" w:rsidRPr="00684C2F" w:rsidRDefault="00684C2F" w:rsidP="00684C2F">
      <w:pPr>
        <w:rPr>
          <w:rFonts w:ascii="Times New Roman" w:hAnsi="Times New Roman" w:cs="Times New Roman"/>
        </w:rPr>
      </w:pPr>
    </w:p>
    <w:p w14:paraId="7169C61C" w14:textId="01E22313" w:rsidR="00684C2F" w:rsidRPr="00684C2F" w:rsidRDefault="00684C2F" w:rsidP="00684C2F">
      <w:pPr>
        <w:rPr>
          <w:rFonts w:ascii="Times New Roman" w:hAnsi="Times New Roman" w:cs="Times New Roman"/>
        </w:rPr>
      </w:pPr>
    </w:p>
    <w:p w14:paraId="5B684FF7" w14:textId="4BD09C2F" w:rsidR="00684C2F" w:rsidRPr="00684C2F" w:rsidRDefault="00684C2F" w:rsidP="00684C2F">
      <w:pPr>
        <w:rPr>
          <w:rFonts w:ascii="Times New Roman" w:hAnsi="Times New Roman" w:cs="Times New Roman"/>
        </w:rPr>
      </w:pPr>
    </w:p>
    <w:p w14:paraId="1D04A5AC" w14:textId="56546EDB" w:rsidR="00684C2F" w:rsidRPr="00684C2F" w:rsidRDefault="00684C2F" w:rsidP="00684C2F">
      <w:pPr>
        <w:rPr>
          <w:rFonts w:ascii="Times New Roman" w:hAnsi="Times New Roman" w:cs="Times New Roman"/>
        </w:rPr>
      </w:pPr>
    </w:p>
    <w:p w14:paraId="002DAA51" w14:textId="72EBA855" w:rsidR="00684C2F" w:rsidRPr="00684C2F" w:rsidRDefault="00684C2F" w:rsidP="00684C2F">
      <w:pPr>
        <w:rPr>
          <w:rFonts w:ascii="Times New Roman" w:hAnsi="Times New Roman" w:cs="Times New Roman"/>
        </w:rPr>
      </w:pPr>
    </w:p>
    <w:p w14:paraId="55A5CCF3" w14:textId="54B4691B" w:rsidR="00684C2F" w:rsidRPr="00684C2F" w:rsidRDefault="00684C2F" w:rsidP="00684C2F">
      <w:pPr>
        <w:rPr>
          <w:rFonts w:ascii="Times New Roman" w:hAnsi="Times New Roman" w:cs="Times New Roman"/>
        </w:rPr>
      </w:pPr>
    </w:p>
    <w:p w14:paraId="2831210E" w14:textId="7FCDCD4E" w:rsidR="00684C2F" w:rsidRPr="00684C2F" w:rsidRDefault="00684C2F" w:rsidP="00684C2F">
      <w:pPr>
        <w:rPr>
          <w:rFonts w:ascii="Times New Roman" w:hAnsi="Times New Roman" w:cs="Times New Roman"/>
        </w:rPr>
      </w:pPr>
    </w:p>
    <w:p w14:paraId="154A2485" w14:textId="5867CD78" w:rsidR="00684C2F" w:rsidRPr="00684C2F" w:rsidRDefault="00684C2F" w:rsidP="00684C2F">
      <w:pPr>
        <w:rPr>
          <w:rFonts w:ascii="Times New Roman" w:hAnsi="Times New Roman" w:cs="Times New Roman"/>
        </w:rPr>
      </w:pPr>
    </w:p>
    <w:p w14:paraId="2142558E" w14:textId="08D8DDB7" w:rsidR="00684C2F" w:rsidRPr="00684C2F" w:rsidRDefault="00684C2F" w:rsidP="00684C2F">
      <w:pPr>
        <w:rPr>
          <w:rFonts w:ascii="Times New Roman" w:hAnsi="Times New Roman" w:cs="Times New Roman"/>
        </w:rPr>
      </w:pPr>
    </w:p>
    <w:p w14:paraId="02BE60A5" w14:textId="5C8E3F08" w:rsidR="00684C2F" w:rsidRPr="00684C2F" w:rsidRDefault="00684C2F" w:rsidP="00684C2F">
      <w:pPr>
        <w:rPr>
          <w:rFonts w:ascii="Times New Roman" w:hAnsi="Times New Roman" w:cs="Times New Roman"/>
        </w:rPr>
      </w:pPr>
    </w:p>
    <w:p w14:paraId="5814EC60" w14:textId="63DC3FBB" w:rsidR="00684C2F" w:rsidRDefault="00684C2F" w:rsidP="00684C2F">
      <w:pPr>
        <w:rPr>
          <w:rFonts w:ascii="Times New Roman" w:hAnsi="Times New Roman" w:cs="Times New Roman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F803546" wp14:editId="3A8D390A">
                <wp:simplePos x="0" y="0"/>
                <wp:positionH relativeFrom="column">
                  <wp:posOffset>-800100</wp:posOffset>
                </wp:positionH>
                <wp:positionV relativeFrom="paragraph">
                  <wp:posOffset>175260</wp:posOffset>
                </wp:positionV>
                <wp:extent cx="877824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4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DE5B65" id="Straight Connector 13" o:spid="_x0000_s1026" style="position:absolute;flip: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pt,13.8pt" to="628.2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" strokecolor="#283488 [3045]"/>
            </w:pict>
          </mc:Fallback>
        </mc:AlternateContent>
      </w:r>
    </w:p>
    <w:p w14:paraId="2ED7A80F" w14:textId="63C9692D" w:rsidR="00684C2F" w:rsidRDefault="007F2F86" w:rsidP="00684C2F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D4C820" wp14:editId="2E3082C9">
                <wp:simplePos x="0" y="0"/>
                <wp:positionH relativeFrom="column">
                  <wp:posOffset>3703320</wp:posOffset>
                </wp:positionH>
                <wp:positionV relativeFrom="paragraph">
                  <wp:posOffset>137160</wp:posOffset>
                </wp:positionV>
                <wp:extent cx="3581400" cy="28041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8041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953345D" w14:textId="77777777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>Opens text.txt for writing (mode "w"). This overwrites the entire file with current account data.</w:t>
                            </w:r>
                          </w:p>
                          <w:p w14:paraId="080CCE26" w14:textId="77777777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E4D2CBE" w14:textId="77EFF99D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 xml:space="preserve">Iterates all loaded accounts and writes each as </w:t>
                            </w:r>
                            <w:proofErr w:type="gramStart"/>
                            <w:r w:rsidRPr="007A1F3F">
                              <w:rPr>
                                <w:color w:val="FF0000"/>
                              </w:rPr>
                              <w:t>PIN,</w:t>
                            </w:r>
                            <w:r w:rsidR="00804FB2">
                              <w:rPr>
                                <w:color w:val="FF0000"/>
                              </w:rPr>
                              <w:t xml:space="preserve">  </w:t>
                            </w:r>
                            <w:r w:rsidRPr="007A1F3F">
                              <w:rPr>
                                <w:color w:val="FF0000"/>
                              </w:rPr>
                              <w:t>Name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>,</w:t>
                            </w:r>
                            <w:r w:rsidR="00804FB2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7A1F3F">
                              <w:rPr>
                                <w:color w:val="FF0000"/>
                              </w:rPr>
                              <w:t>Balance with balance formatted to two decimals.</w:t>
                            </w:r>
                          </w:p>
                          <w:p w14:paraId="21BA63EB" w14:textId="77777777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0698019F" w14:textId="77777777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>Closes the file.</w:t>
                            </w:r>
                          </w:p>
                          <w:p w14:paraId="1082DCAC" w14:textId="77777777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5E382B24" w14:textId="075876E6" w:rsidR="007F2F86" w:rsidRPr="007A1F3F" w:rsidRDefault="007F2F86" w:rsidP="007F2F86">
                            <w:p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 xml:space="preserve">Note: Because it overwrites the whole file, any earlier data not present in list will be lost — but this is correct if </w:t>
                            </w:r>
                            <w:proofErr w:type="spellStart"/>
                            <w:r w:rsidRPr="007A1F3F">
                              <w:rPr>
                                <w:color w:val="FF0000"/>
                              </w:rPr>
                              <w:t>AccountList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</w:rPr>
                              <w:t xml:space="preserve"> is the single source of truth.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4C820" id="Text Box 14" o:spid="_x0000_s1030" type="#_x0000_t202" style="position:absolute;margin-left:291.6pt;margin-top:10.8pt;width:282pt;height:220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" filled="f" stroked="f" strokeweight="1pt">
                <v:stroke miterlimit="4"/>
                <v:textbox style="mso-fit-shape-to-text:t" inset="4pt,4pt,4pt,4pt">
                  <w:txbxContent>
                    <w:p w14:paraId="7953345D" w14:textId="77777777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>Opens text.txt for writing (mode "w"). This overwrites the entire file with current account data.</w:t>
                      </w:r>
                    </w:p>
                    <w:p w14:paraId="080CCE26" w14:textId="77777777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</w:p>
                    <w:p w14:paraId="6E4D2CBE" w14:textId="77EFF99D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 xml:space="preserve">Iterates all loaded accounts and writes each as </w:t>
                      </w:r>
                      <w:proofErr w:type="gramStart"/>
                      <w:r w:rsidRPr="007A1F3F">
                        <w:rPr>
                          <w:color w:val="FF0000"/>
                        </w:rPr>
                        <w:t>PIN,</w:t>
                      </w:r>
                      <w:r w:rsidR="00804FB2">
                        <w:rPr>
                          <w:color w:val="FF0000"/>
                        </w:rPr>
                        <w:t xml:space="preserve">  </w:t>
                      </w:r>
                      <w:r w:rsidRPr="007A1F3F">
                        <w:rPr>
                          <w:color w:val="FF0000"/>
                        </w:rPr>
                        <w:t>Name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>,</w:t>
                      </w:r>
                      <w:r w:rsidR="00804FB2">
                        <w:rPr>
                          <w:color w:val="FF0000"/>
                        </w:rPr>
                        <w:t xml:space="preserve"> </w:t>
                      </w:r>
                      <w:r w:rsidRPr="007A1F3F">
                        <w:rPr>
                          <w:color w:val="FF0000"/>
                        </w:rPr>
                        <w:t>Balance with balance formatted to two decimals.</w:t>
                      </w:r>
                    </w:p>
                    <w:p w14:paraId="21BA63EB" w14:textId="77777777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</w:p>
                    <w:p w14:paraId="0698019F" w14:textId="77777777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>Closes the file.</w:t>
                      </w:r>
                    </w:p>
                    <w:p w14:paraId="1082DCAC" w14:textId="77777777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</w:p>
                    <w:p w14:paraId="5E382B24" w14:textId="075876E6" w:rsidR="007F2F86" w:rsidRPr="007A1F3F" w:rsidRDefault="007F2F86" w:rsidP="007F2F86">
                      <w:p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 xml:space="preserve">Note: Because it overwrites the whole file, any earlier data not present in list will be lost — but this is correct if </w:t>
                      </w:r>
                      <w:proofErr w:type="spellStart"/>
                      <w:r w:rsidRPr="007A1F3F">
                        <w:rPr>
                          <w:color w:val="FF0000"/>
                        </w:rPr>
                        <w:t>AccountList</w:t>
                      </w:r>
                      <w:proofErr w:type="spellEnd"/>
                      <w:r w:rsidRPr="007A1F3F">
                        <w:rPr>
                          <w:color w:val="FF0000"/>
                        </w:rPr>
                        <w:t xml:space="preserve"> is the single source of truth.</w:t>
                      </w:r>
                    </w:p>
                  </w:txbxContent>
                </v:textbox>
              </v:shape>
            </w:pict>
          </mc:Fallback>
        </mc:AlternateContent>
      </w:r>
      <w:r w:rsidRPr="007F2F86">
        <w:rPr>
          <w:rFonts w:asciiTheme="majorHAnsi" w:hAnsiTheme="majorHAnsi"/>
          <w:b/>
          <w:color w:val="476166" w:themeColor="accent1"/>
          <w:sz w:val="28"/>
          <w:szCs w:val="28"/>
        </w:rPr>
        <w:t xml:space="preserve">4. </w:t>
      </w:r>
      <w:proofErr w:type="spellStart"/>
      <w:r w:rsidRPr="007F2F86">
        <w:rPr>
          <w:rFonts w:asciiTheme="majorHAnsi" w:hAnsiTheme="majorHAnsi"/>
          <w:b/>
          <w:color w:val="476166" w:themeColor="accent1"/>
          <w:sz w:val="28"/>
          <w:szCs w:val="28"/>
        </w:rPr>
        <w:t>save_all_account_</w:t>
      </w:r>
      <w:proofErr w:type="gramStart"/>
      <w:r w:rsidRPr="007F2F86">
        <w:rPr>
          <w:rFonts w:asciiTheme="majorHAnsi" w:hAnsiTheme="majorHAnsi"/>
          <w:b/>
          <w:color w:val="476166" w:themeColor="accent1"/>
          <w:sz w:val="28"/>
          <w:szCs w:val="28"/>
        </w:rPr>
        <w:t>data</w:t>
      </w:r>
      <w:proofErr w:type="spellEnd"/>
      <w:r w:rsidRPr="007F2F86">
        <w:rPr>
          <w:rFonts w:asciiTheme="majorHAnsi" w:hAnsiTheme="majorHAnsi"/>
          <w:b/>
          <w:color w:val="476166" w:themeColor="accent1"/>
          <w:sz w:val="28"/>
          <w:szCs w:val="28"/>
        </w:rPr>
        <w:t>(</w:t>
      </w:r>
      <w:proofErr w:type="gramEnd"/>
      <w:r w:rsidRPr="007F2F86">
        <w:rPr>
          <w:rFonts w:asciiTheme="majorHAnsi" w:hAnsiTheme="majorHAnsi"/>
          <w:b/>
          <w:color w:val="476166" w:themeColor="accent1"/>
          <w:sz w:val="28"/>
          <w:szCs w:val="28"/>
        </w:rPr>
        <w:t>)</w:t>
      </w:r>
      <w:r>
        <w:rPr>
          <w:rFonts w:asciiTheme="majorHAnsi" w:hAnsiTheme="majorHAnsi"/>
          <w:b/>
          <w:color w:val="476166" w:themeColor="accent1"/>
          <w:sz w:val="28"/>
          <w:szCs w:val="28"/>
        </w:rPr>
        <w:t>:</w:t>
      </w:r>
    </w:p>
    <w:p w14:paraId="120B893B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void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save_all_account_</w:t>
      </w:r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data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</w:t>
      </w:r>
      <w:proofErr w:type="spellStart"/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const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AccountList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*list) {</w:t>
      </w:r>
    </w:p>
    <w:p w14:paraId="5F9C5620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FILE *file = </w:t>
      </w:r>
      <w:proofErr w:type="spellStart"/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fopen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FILE_NAME, "w");</w:t>
      </w:r>
    </w:p>
    <w:p w14:paraId="0BA10496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if (file == NULL) {</w:t>
      </w:r>
    </w:p>
    <w:p w14:paraId="3B39A4BE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</w:t>
      </w:r>
      <w:proofErr w:type="spellStart"/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printf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"Critical Error: Cannot save account data.\n");</w:t>
      </w:r>
    </w:p>
    <w:p w14:paraId="2D71D3FB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return;</w:t>
      </w:r>
    </w:p>
    <w:p w14:paraId="02DE1E8D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}</w:t>
      </w:r>
    </w:p>
    <w:p w14:paraId="1E46BCF3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</w:p>
    <w:p w14:paraId="1ACB72D3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for (int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= 0;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&lt; list-&gt;count;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++) {</w:t>
      </w:r>
    </w:p>
    <w:p w14:paraId="0A00CA25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</w:t>
      </w:r>
      <w:proofErr w:type="spellStart"/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fprintf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file, "%d,%s,%.2f\n",</w:t>
      </w:r>
    </w:p>
    <w:p w14:paraId="5B57977A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    list-&gt;accounts[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].pin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,</w:t>
      </w:r>
    </w:p>
    <w:p w14:paraId="4A5AF956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    list-&gt;accounts[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].name,</w:t>
      </w:r>
    </w:p>
    <w:p w14:paraId="1F1C462A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    list-&gt;accounts[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i</w:t>
      </w:r>
      <w:proofErr w:type="spellEnd"/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].balance</w:t>
      </w:r>
      <w:proofErr w:type="gramEnd"/>
    </w:p>
    <w:p w14:paraId="1ABC7EA5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    );</w:t>
      </w:r>
    </w:p>
    <w:p w14:paraId="4C533B0F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}</w:t>
      </w:r>
    </w:p>
    <w:p w14:paraId="300D945A" w14:textId="7777777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</w:p>
    <w:p w14:paraId="14011BBC" w14:textId="0691D627" w:rsidR="007F2F86" w:rsidRPr="007A1F3F" w:rsidRDefault="007F2F86" w:rsidP="007F2F86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fclose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(file);</w:t>
      </w:r>
    </w:p>
    <w:p w14:paraId="00015595" w14:textId="23D137AA" w:rsidR="007F2F86" w:rsidRDefault="007F2F86" w:rsidP="007F2F86">
      <w:pPr>
        <w:rPr>
          <w:rFonts w:ascii="Times New Roman" w:eastAsia="Times New Roman" w:hAnsi="Times New Roman" w:cs="Times New Roman"/>
          <w:lang w:val="en-GB" w:eastAsia="en-GB"/>
        </w:rPr>
      </w:pPr>
      <w:r w:rsidRPr="007A1F3F">
        <w:rPr>
          <w:rFonts w:asciiTheme="majorHAnsi" w:hAnsiTheme="majorHAnsi"/>
          <w:b/>
          <w:noProof/>
          <w:color w:val="476166" w:themeColor="accent1"/>
          <w:sz w:val="28"/>
          <w:szCs w:val="28"/>
          <w:highlight w:val="gree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AF666A0" wp14:editId="5B58F724">
                <wp:simplePos x="0" y="0"/>
                <wp:positionH relativeFrom="column">
                  <wp:posOffset>-2278380</wp:posOffset>
                </wp:positionH>
                <wp:positionV relativeFrom="paragraph">
                  <wp:posOffset>247650</wp:posOffset>
                </wp:positionV>
                <wp:extent cx="995934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5934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0AC0A8" id="Straight Connector 15" o:spid="_x0000_s1026" style="position:absolute;flip: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9.4pt,19.5pt" to="604.8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" strokecolor="#283488 [3045]"/>
            </w:pict>
          </mc:Fallback>
        </mc:AlternateContent>
      </w: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}</w:t>
      </w:r>
    </w:p>
    <w:p w14:paraId="2E645AB6" w14:textId="599D96FC" w:rsidR="007F2F86" w:rsidRDefault="007F2F86" w:rsidP="007F2F86">
      <w:pPr>
        <w:rPr>
          <w:rFonts w:ascii="Times New Roman" w:eastAsia="Times New Roman" w:hAnsi="Times New Roman" w:cs="Times New Roman"/>
          <w:lang w:val="en-GB" w:eastAsia="en-GB"/>
        </w:rPr>
      </w:pPr>
    </w:p>
    <w:p w14:paraId="5D0A5466" w14:textId="77777777" w:rsidR="007F2F86" w:rsidRPr="007F2F86" w:rsidRDefault="007F2F86" w:rsidP="007F2F86">
      <w:pPr>
        <w:pStyle w:val="Heading1"/>
      </w:pPr>
      <w:r w:rsidRPr="007F2F86">
        <w:t xml:space="preserve">5. </w:t>
      </w:r>
      <w:proofErr w:type="spellStart"/>
      <w:r w:rsidRPr="007F2F86">
        <w:t>atm_</w:t>
      </w:r>
      <w:proofErr w:type="gramStart"/>
      <w:r w:rsidRPr="007F2F86">
        <w:t>machine</w:t>
      </w:r>
      <w:proofErr w:type="spellEnd"/>
      <w:r w:rsidRPr="007F2F86">
        <w:t>(</w:t>
      </w:r>
      <w:proofErr w:type="gramEnd"/>
      <w:r w:rsidRPr="007F2F86">
        <w:t>)</w:t>
      </w:r>
    </w:p>
    <w:p w14:paraId="7054BC78" w14:textId="77777777" w:rsidR="007F2F86" w:rsidRPr="007F2F86" w:rsidRDefault="007F2F86" w:rsidP="007F2F86">
      <w:pPr>
        <w:rPr>
          <w:rFonts w:ascii="Times New Roman" w:eastAsia="Times New Roman" w:hAnsi="Times New Roman" w:cs="Times New Roman"/>
          <w:lang w:val="en-GB" w:eastAsia="en-GB"/>
        </w:rPr>
      </w:pPr>
    </w:p>
    <w:p w14:paraId="0DB6305F" w14:textId="3B42096E" w:rsidR="007F2F86" w:rsidRPr="007A1F3F" w:rsidRDefault="002865FE" w:rsidP="007F2F86">
      <w:pPr>
        <w:rPr>
          <w:rFonts w:ascii="Times New Roman" w:eastAsia="Times New Roman" w:hAnsi="Times New Roman" w:cs="Times New Roman"/>
          <w:sz w:val="40"/>
          <w:szCs w:val="40"/>
          <w:u w:val="single"/>
          <w:lang w:val="en-GB" w:eastAsia="en-GB"/>
        </w:rPr>
      </w:pPr>
      <w:r w:rsidRPr="007A1F3F"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EC3AF4" wp14:editId="37115AF0">
                <wp:simplePos x="0" y="0"/>
                <wp:positionH relativeFrom="column">
                  <wp:posOffset>3962400</wp:posOffset>
                </wp:positionH>
                <wp:positionV relativeFrom="paragraph">
                  <wp:posOffset>398780</wp:posOffset>
                </wp:positionV>
                <wp:extent cx="3131820" cy="9525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820" cy="952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0BC8121" w14:textId="77777777" w:rsidR="002865FE" w:rsidRPr="007A1F3F" w:rsidRDefault="002865FE" w:rsidP="007A1F3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 xml:space="preserve">Declares </w:t>
                            </w:r>
                            <w:proofErr w:type="spellStart"/>
                            <w:r w:rsidRPr="007A1F3F">
                              <w:rPr>
                                <w:color w:val="FF0000"/>
                              </w:rPr>
                              <w:t>AccountList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</w:rPr>
                              <w:t xml:space="preserve"> and other local variables.</w:t>
                            </w:r>
                          </w:p>
                          <w:p w14:paraId="7AB29E2F" w14:textId="77777777" w:rsidR="002865FE" w:rsidRPr="007A1F3F" w:rsidRDefault="002865FE" w:rsidP="002865F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E356C5D" w14:textId="316B710E" w:rsidR="007F2F86" w:rsidRPr="007A1F3F" w:rsidRDefault="002865FE" w:rsidP="007A1F3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>Loads accounts from disk. If loading fails, function returns early.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C3AF4" id="Text Box 16" o:spid="_x0000_s1031" type="#_x0000_t202" style="position:absolute;margin-left:312pt;margin-top:31.4pt;width:246.6pt;height: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" filled="f" stroked="f" strokeweight="1pt">
                <v:stroke miterlimit="4"/>
                <v:textbox style="mso-fit-shape-to-text:t" inset="4pt,4pt,4pt,4pt">
                  <w:txbxContent>
                    <w:p w14:paraId="20BC8121" w14:textId="77777777" w:rsidR="002865FE" w:rsidRPr="007A1F3F" w:rsidRDefault="002865FE" w:rsidP="007A1F3F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 xml:space="preserve">Declares </w:t>
                      </w:r>
                      <w:proofErr w:type="spellStart"/>
                      <w:r w:rsidRPr="007A1F3F">
                        <w:rPr>
                          <w:color w:val="FF0000"/>
                        </w:rPr>
                        <w:t>AccountList</w:t>
                      </w:r>
                      <w:proofErr w:type="spellEnd"/>
                      <w:r w:rsidRPr="007A1F3F">
                        <w:rPr>
                          <w:color w:val="FF0000"/>
                        </w:rPr>
                        <w:t xml:space="preserve"> and other local variables.</w:t>
                      </w:r>
                    </w:p>
                    <w:p w14:paraId="7AB29E2F" w14:textId="77777777" w:rsidR="002865FE" w:rsidRPr="007A1F3F" w:rsidRDefault="002865FE" w:rsidP="002865FE">
                      <w:pPr>
                        <w:rPr>
                          <w:color w:val="FF0000"/>
                        </w:rPr>
                      </w:pPr>
                    </w:p>
                    <w:p w14:paraId="6E356C5D" w14:textId="316B710E" w:rsidR="007F2F86" w:rsidRPr="007A1F3F" w:rsidRDefault="002865FE" w:rsidP="007A1F3F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>Loads accounts from disk. If loading fails, function returns early.</w:t>
                      </w:r>
                    </w:p>
                  </w:txbxContent>
                </v:textbox>
              </v:shape>
            </w:pict>
          </mc:Fallback>
        </mc:AlternateContent>
      </w:r>
      <w:r w:rsidR="007F2F86" w:rsidRPr="007A1F3F">
        <w:rPr>
          <w:rFonts w:ascii="Times New Roman" w:eastAsia="Times New Roman" w:hAnsi="Times New Roman" w:cs="Times New Roman"/>
          <w:sz w:val="40"/>
          <w:szCs w:val="40"/>
          <w:u w:val="single"/>
          <w:lang w:val="en-GB" w:eastAsia="en-GB"/>
        </w:rPr>
        <w:t>This is the main interactive ATM logic. I’ll break it into subparts.</w:t>
      </w:r>
    </w:p>
    <w:p w14:paraId="53A0089B" w14:textId="3CC0607A" w:rsidR="007F2F86" w:rsidRDefault="007F2F86" w:rsidP="007F2F86">
      <w:pPr>
        <w:pStyle w:val="Heading5"/>
      </w:pPr>
      <w:r>
        <w:t>5.1 Setup and loading accounts:</w:t>
      </w:r>
    </w:p>
    <w:p w14:paraId="1AFC31AC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AccountList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 </w:t>
      </w: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account_list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>;</w:t>
      </w:r>
    </w:p>
    <w:p w14:paraId="580A60F6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int </w:t>
      </w: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entered_pin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>;</w:t>
      </w:r>
    </w:p>
    <w:p w14:paraId="2136902A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int </w:t>
      </w: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logged_in_index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 = -1;</w:t>
      </w:r>
    </w:p>
    <w:p w14:paraId="45456A15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</w:p>
    <w:p w14:paraId="130384C5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if </w:t>
      </w:r>
      <w:proofErr w:type="gram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(!</w:t>
      </w: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load</w:t>
      </w:r>
      <w:proofErr w:type="gram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>_all_account_data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>(&amp;</w:t>
      </w:r>
      <w:proofErr w:type="spellStart"/>
      <w:r w:rsidRPr="007A1F3F">
        <w:rPr>
          <w:rFonts w:ascii="Times New Roman" w:hAnsi="Times New Roman" w:cs="Times New Roman"/>
          <w:sz w:val="22"/>
          <w:szCs w:val="22"/>
          <w:highlight w:val="green"/>
        </w:rPr>
        <w:t>account_list</w:t>
      </w:r>
      <w:proofErr w:type="spellEnd"/>
      <w:r w:rsidRPr="007A1F3F">
        <w:rPr>
          <w:rFonts w:ascii="Times New Roman" w:hAnsi="Times New Roman" w:cs="Times New Roman"/>
          <w:sz w:val="22"/>
          <w:szCs w:val="22"/>
          <w:highlight w:val="green"/>
        </w:rPr>
        <w:t>)) {</w:t>
      </w:r>
    </w:p>
    <w:p w14:paraId="09092494" w14:textId="77777777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  <w:highlight w:val="green"/>
        </w:rPr>
      </w:pPr>
      <w:r w:rsidRPr="007A1F3F">
        <w:rPr>
          <w:rFonts w:ascii="Times New Roman" w:hAnsi="Times New Roman" w:cs="Times New Roman"/>
          <w:sz w:val="22"/>
          <w:szCs w:val="22"/>
          <w:highlight w:val="green"/>
        </w:rPr>
        <w:t xml:space="preserve">    return;</w:t>
      </w:r>
    </w:p>
    <w:p w14:paraId="32032FB1" w14:textId="17DFCE73" w:rsidR="007F2F86" w:rsidRPr="007A1F3F" w:rsidRDefault="007F2F86" w:rsidP="007F2F86">
      <w:pPr>
        <w:rPr>
          <w:rFonts w:ascii="Times New Roman" w:hAnsi="Times New Roman" w:cs="Times New Roman"/>
          <w:sz w:val="22"/>
          <w:szCs w:val="22"/>
        </w:rPr>
      </w:pPr>
      <w:r w:rsidRPr="007A1F3F">
        <w:rPr>
          <w:rFonts w:ascii="Times New Roman" w:hAnsi="Times New Roman" w:cs="Times New Roman"/>
          <w:sz w:val="22"/>
          <w:szCs w:val="22"/>
          <w:highlight w:val="green"/>
        </w:rPr>
        <w:t>}</w:t>
      </w:r>
    </w:p>
    <w:p w14:paraId="7FFFDC7A" w14:textId="46F1B040" w:rsidR="006C5DED" w:rsidRDefault="006C5DED">
      <w:r>
        <w:br w:type="page"/>
      </w:r>
    </w:p>
    <w:p w14:paraId="240AA404" w14:textId="76C8030F" w:rsidR="006C5DED" w:rsidRDefault="006C5DED" w:rsidP="007F2F86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2A44AA" wp14:editId="7F31A368">
                <wp:simplePos x="0" y="0"/>
                <wp:positionH relativeFrom="column">
                  <wp:posOffset>4800600</wp:posOffset>
                </wp:positionH>
                <wp:positionV relativeFrom="paragraph">
                  <wp:posOffset>-106680</wp:posOffset>
                </wp:positionV>
                <wp:extent cx="2324100" cy="498348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49834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E662B9" w14:textId="77777777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Prompts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user for PIN.</w:t>
                            </w:r>
                          </w:p>
                          <w:p w14:paraId="1C66360A" w14:textId="66497DD3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There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is a </w:t>
                            </w:r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while (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getchar</w:t>
                            </w:r>
                            <w:proofErr w:type="spellEnd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() != '\n');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line intended to clear the input buffer. (If the buffer is already empty this will wait for a newline; in typical usage after earlier input it might be OK, but it’s a small </w:t>
                            </w:r>
                            <w:proofErr w:type="gramStart"/>
                            <w:r w:rsidRPr="007A1F3F">
                              <w:rPr>
                                <w:color w:val="FF0000"/>
                              </w:rPr>
                              <w:t xml:space="preserve">fragility </w:t>
                            </w:r>
                            <w:r w:rsidR="00AE1BE7">
                              <w:rPr>
                                <w:color w:val="FF0000"/>
                              </w:rPr>
                              <w:t>.</w:t>
                            </w:r>
                            <w:proofErr w:type="gramEnd"/>
                          </w:p>
                          <w:p w14:paraId="1833E784" w14:textId="77777777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Reads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PIN via 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scanf</w:t>
                            </w:r>
                            <w:proofErr w:type="spellEnd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("%d", &amp;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entered_pin</w:t>
                            </w:r>
                            <w:proofErr w:type="spellEnd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)</w:t>
                            </w:r>
                            <w:r w:rsidRPr="007A1F3F">
                              <w:rPr>
                                <w:color w:val="FF0000"/>
                              </w:rPr>
                              <w:t>. If input isn’t an integer, prints error and exits.</w:t>
                            </w:r>
                          </w:p>
                          <w:p w14:paraId="1A456A2E" w14:textId="77777777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Searches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loaded accounts for a matching </w:t>
                            </w:r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pin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. If found, sets 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logged_in_index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</w:rPr>
                              <w:t>.</w:t>
                            </w:r>
                          </w:p>
                          <w:p w14:paraId="7407152A" w14:textId="77777777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If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no match, prints error and exits.</w:t>
                            </w:r>
                          </w:p>
                          <w:p w14:paraId="4EC3DDC6" w14:textId="77777777" w:rsidR="006C5DED" w:rsidRPr="007A1F3F" w:rsidRDefault="006C5DED" w:rsidP="006C5DED">
                            <w:pPr>
                              <w:pStyle w:val="NormalWeb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7A1F3F">
                              <w:rPr>
                                <w:rFonts w:hAnsi="Symbol"/>
                                <w:color w:val="FF0000"/>
                              </w:rPr>
                              <w:t></w:t>
                            </w:r>
                            <w:r w:rsidRPr="007A1F3F">
                              <w:rPr>
                                <w:color w:val="FF0000"/>
                              </w:rPr>
                              <w:t xml:space="preserve">  If</w:t>
                            </w:r>
                            <w:proofErr w:type="gramEnd"/>
                            <w:r w:rsidRPr="007A1F3F">
                              <w:rPr>
                                <w:color w:val="FF0000"/>
                              </w:rPr>
                              <w:t xml:space="preserve"> found, creates an </w:t>
                            </w:r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Account *</w:t>
                            </w:r>
                            <w:proofErr w:type="spellStart"/>
                            <w:r w:rsidRPr="007A1F3F">
                              <w:rPr>
                                <w:rStyle w:val="HTMLCode"/>
                                <w:color w:val="FF0000"/>
                              </w:rPr>
                              <w:t>active_account</w:t>
                            </w:r>
                            <w:proofErr w:type="spellEnd"/>
                            <w:r w:rsidRPr="007A1F3F">
                              <w:rPr>
                                <w:color w:val="FF0000"/>
                              </w:rPr>
                              <w:t xml:space="preserve"> reference and welcomes user by name.</w:t>
                            </w:r>
                          </w:p>
                          <w:p w14:paraId="3B167DF6" w14:textId="77777777" w:rsidR="006C5DED" w:rsidRDefault="006C5DED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A44AA" id="Text Box 17" o:spid="_x0000_s1032" type="#_x0000_t202" style="position:absolute;margin-left:378pt;margin-top:-8.4pt;width:183pt;height:392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" filled="f" stroked="f" strokeweight="1pt">
                <v:stroke miterlimit="4"/>
                <v:textbox inset="4pt,4pt,4pt,4pt">
                  <w:txbxContent>
                    <w:p w14:paraId="37E662B9" w14:textId="77777777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Prompts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user for PIN.</w:t>
                      </w:r>
                    </w:p>
                    <w:p w14:paraId="1C66360A" w14:textId="66497DD3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There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is a </w:t>
                      </w:r>
                      <w:r w:rsidRPr="007A1F3F">
                        <w:rPr>
                          <w:rStyle w:val="HTMLCode"/>
                          <w:color w:val="FF0000"/>
                        </w:rPr>
                        <w:t>while (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</w:rPr>
                        <w:t>getchar</w:t>
                      </w:r>
                      <w:proofErr w:type="spellEnd"/>
                      <w:r w:rsidRPr="007A1F3F">
                        <w:rPr>
                          <w:rStyle w:val="HTMLCode"/>
                          <w:color w:val="FF0000"/>
                        </w:rPr>
                        <w:t>() != '\n');</w:t>
                      </w:r>
                      <w:r w:rsidRPr="007A1F3F">
                        <w:rPr>
                          <w:color w:val="FF0000"/>
                        </w:rPr>
                        <w:t xml:space="preserve"> line intended to clear the input buffer. (If the buffer is already empty this will wait for a newline; in typical usage after earlier input it might be OK, but it’s a small </w:t>
                      </w:r>
                      <w:proofErr w:type="gramStart"/>
                      <w:r w:rsidRPr="007A1F3F">
                        <w:rPr>
                          <w:color w:val="FF0000"/>
                        </w:rPr>
                        <w:t xml:space="preserve">fragility </w:t>
                      </w:r>
                      <w:r w:rsidR="00AE1BE7">
                        <w:rPr>
                          <w:color w:val="FF0000"/>
                        </w:rPr>
                        <w:t>.</w:t>
                      </w:r>
                      <w:proofErr w:type="gramEnd"/>
                    </w:p>
                    <w:p w14:paraId="1833E784" w14:textId="77777777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Reads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PIN via 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</w:rPr>
                        <w:t>scanf</w:t>
                      </w:r>
                      <w:proofErr w:type="spellEnd"/>
                      <w:r w:rsidRPr="007A1F3F">
                        <w:rPr>
                          <w:rStyle w:val="HTMLCode"/>
                          <w:color w:val="FF0000"/>
                        </w:rPr>
                        <w:t>("%d", &amp;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</w:rPr>
                        <w:t>entered_pin</w:t>
                      </w:r>
                      <w:proofErr w:type="spellEnd"/>
                      <w:r w:rsidRPr="007A1F3F">
                        <w:rPr>
                          <w:rStyle w:val="HTMLCode"/>
                          <w:color w:val="FF0000"/>
                        </w:rPr>
                        <w:t>)</w:t>
                      </w:r>
                      <w:r w:rsidRPr="007A1F3F">
                        <w:rPr>
                          <w:color w:val="FF0000"/>
                        </w:rPr>
                        <w:t>. If input isn’t an integer, prints error and exits.</w:t>
                      </w:r>
                    </w:p>
                    <w:p w14:paraId="1A456A2E" w14:textId="77777777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Searches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loaded accounts for a matching </w:t>
                      </w:r>
                      <w:r w:rsidRPr="007A1F3F">
                        <w:rPr>
                          <w:rStyle w:val="HTMLCode"/>
                          <w:color w:val="FF0000"/>
                        </w:rPr>
                        <w:t>pin</w:t>
                      </w:r>
                      <w:r w:rsidRPr="007A1F3F">
                        <w:rPr>
                          <w:color w:val="FF0000"/>
                        </w:rPr>
                        <w:t xml:space="preserve">. If found, sets 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</w:rPr>
                        <w:t>logged_in_index</w:t>
                      </w:r>
                      <w:proofErr w:type="spellEnd"/>
                      <w:r w:rsidRPr="007A1F3F">
                        <w:rPr>
                          <w:color w:val="FF0000"/>
                        </w:rPr>
                        <w:t>.</w:t>
                      </w:r>
                    </w:p>
                    <w:p w14:paraId="7407152A" w14:textId="77777777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If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no match, prints error and exits.</w:t>
                      </w:r>
                    </w:p>
                    <w:p w14:paraId="4EC3DDC6" w14:textId="77777777" w:rsidR="006C5DED" w:rsidRPr="007A1F3F" w:rsidRDefault="006C5DED" w:rsidP="006C5DED">
                      <w:pPr>
                        <w:pStyle w:val="NormalWeb"/>
                        <w:rPr>
                          <w:color w:val="FF0000"/>
                        </w:rPr>
                      </w:pPr>
                      <w:proofErr w:type="gramStart"/>
                      <w:r w:rsidRPr="007A1F3F">
                        <w:rPr>
                          <w:rFonts w:hAnsi="Symbol"/>
                          <w:color w:val="FF0000"/>
                        </w:rPr>
                        <w:t></w:t>
                      </w:r>
                      <w:r w:rsidRPr="007A1F3F">
                        <w:rPr>
                          <w:color w:val="FF0000"/>
                        </w:rPr>
                        <w:t xml:space="preserve">  If</w:t>
                      </w:r>
                      <w:proofErr w:type="gramEnd"/>
                      <w:r w:rsidRPr="007A1F3F">
                        <w:rPr>
                          <w:color w:val="FF0000"/>
                        </w:rPr>
                        <w:t xml:space="preserve"> found, creates an </w:t>
                      </w:r>
                      <w:r w:rsidRPr="007A1F3F">
                        <w:rPr>
                          <w:rStyle w:val="HTMLCode"/>
                          <w:color w:val="FF0000"/>
                        </w:rPr>
                        <w:t>Account *</w:t>
                      </w:r>
                      <w:proofErr w:type="spellStart"/>
                      <w:r w:rsidRPr="007A1F3F">
                        <w:rPr>
                          <w:rStyle w:val="HTMLCode"/>
                          <w:color w:val="FF0000"/>
                        </w:rPr>
                        <w:t>active_account</w:t>
                      </w:r>
                      <w:proofErr w:type="spellEnd"/>
                      <w:r w:rsidRPr="007A1F3F">
                        <w:rPr>
                          <w:color w:val="FF0000"/>
                        </w:rPr>
                        <w:t xml:space="preserve"> reference and welcomes user by name.</w:t>
                      </w:r>
                    </w:p>
                    <w:p w14:paraId="3B167DF6" w14:textId="77777777" w:rsidR="006C5DED" w:rsidRDefault="006C5DED"/>
                  </w:txbxContent>
                </v:textbox>
              </v:shape>
            </w:pict>
          </mc:Fallback>
        </mc:AlternateContent>
      </w:r>
      <w:r w:rsidRPr="006C5DED">
        <w:rPr>
          <w:rFonts w:asciiTheme="majorHAnsi" w:hAnsiTheme="majorHAnsi"/>
          <w:b/>
          <w:color w:val="476166" w:themeColor="accent1"/>
          <w:sz w:val="28"/>
          <w:szCs w:val="28"/>
        </w:rPr>
        <w:t>5.2 Authentication</w:t>
      </w:r>
    </w:p>
    <w:p w14:paraId="4AC053E8" w14:textId="77777777" w:rsidR="006C5DED" w:rsidRPr="007A1F3F" w:rsidRDefault="006C5DED" w:rsidP="006C5DED">
      <w:pPr>
        <w:rPr>
          <w:highlight w:val="green"/>
        </w:rPr>
      </w:pPr>
      <w:proofErr w:type="spellStart"/>
      <w:proofErr w:type="gramStart"/>
      <w:r w:rsidRPr="007A1F3F">
        <w:rPr>
          <w:highlight w:val="green"/>
        </w:rPr>
        <w:t>printf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 xml:space="preserve">"\n--- </w:t>
      </w:r>
      <w:proofErr w:type="spellStart"/>
      <w:r w:rsidRPr="007A1F3F">
        <w:rPr>
          <w:highlight w:val="green"/>
        </w:rPr>
        <w:t>sharcodec</w:t>
      </w:r>
      <w:proofErr w:type="spellEnd"/>
      <w:r w:rsidRPr="007A1F3F">
        <w:rPr>
          <w:highlight w:val="green"/>
        </w:rPr>
        <w:t xml:space="preserve"> ATM Login ---\n");</w:t>
      </w:r>
    </w:p>
    <w:p w14:paraId="4F5FCCD7" w14:textId="77777777" w:rsidR="006C5DED" w:rsidRPr="007A1F3F" w:rsidRDefault="006C5DED" w:rsidP="006C5DED">
      <w:pPr>
        <w:rPr>
          <w:highlight w:val="green"/>
        </w:rPr>
      </w:pPr>
      <w:proofErr w:type="spellStart"/>
      <w:proofErr w:type="gramStart"/>
      <w:r w:rsidRPr="007A1F3F">
        <w:rPr>
          <w:highlight w:val="green"/>
        </w:rPr>
        <w:t>printf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"Enter your PIN: ");</w:t>
      </w:r>
    </w:p>
    <w:p w14:paraId="2942319E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while (</w:t>
      </w:r>
      <w:proofErr w:type="spellStart"/>
      <w:proofErr w:type="gramStart"/>
      <w:r w:rsidRPr="007A1F3F">
        <w:rPr>
          <w:highlight w:val="green"/>
        </w:rPr>
        <w:t>getchar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 xml:space="preserve">) != '\n'); </w:t>
      </w:r>
    </w:p>
    <w:p w14:paraId="6B76483F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if (</w:t>
      </w:r>
      <w:proofErr w:type="spellStart"/>
      <w:proofErr w:type="gramStart"/>
      <w:r w:rsidRPr="007A1F3F">
        <w:rPr>
          <w:highlight w:val="green"/>
        </w:rPr>
        <w:t>scanf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"%d", &amp;</w:t>
      </w:r>
      <w:proofErr w:type="spellStart"/>
      <w:r w:rsidRPr="007A1F3F">
        <w:rPr>
          <w:highlight w:val="green"/>
        </w:rPr>
        <w:t>entered_pin</w:t>
      </w:r>
      <w:proofErr w:type="spellEnd"/>
      <w:r w:rsidRPr="007A1F3F">
        <w:rPr>
          <w:highlight w:val="green"/>
        </w:rPr>
        <w:t>) != 1) {</w:t>
      </w:r>
    </w:p>
    <w:p w14:paraId="33BE8E86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</w:t>
      </w:r>
      <w:proofErr w:type="spellStart"/>
      <w:proofErr w:type="gramStart"/>
      <w:r w:rsidRPr="007A1F3F">
        <w:rPr>
          <w:highlight w:val="green"/>
        </w:rPr>
        <w:t>printf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"Invalid PIN format. Exiting...\n");</w:t>
      </w:r>
    </w:p>
    <w:p w14:paraId="306E8B6A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while (</w:t>
      </w:r>
      <w:proofErr w:type="spellStart"/>
      <w:proofErr w:type="gramStart"/>
      <w:r w:rsidRPr="007A1F3F">
        <w:rPr>
          <w:highlight w:val="green"/>
        </w:rPr>
        <w:t>getchar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) != '\n');</w:t>
      </w:r>
    </w:p>
    <w:p w14:paraId="1BE72818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return;</w:t>
      </w:r>
    </w:p>
    <w:p w14:paraId="0DF9D83E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}</w:t>
      </w:r>
    </w:p>
    <w:p w14:paraId="44E98CDA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for (int </w:t>
      </w:r>
      <w:proofErr w:type="spellStart"/>
      <w:r w:rsidRPr="007A1F3F">
        <w:rPr>
          <w:highlight w:val="green"/>
        </w:rPr>
        <w:t>i</w:t>
      </w:r>
      <w:proofErr w:type="spellEnd"/>
      <w:r w:rsidRPr="007A1F3F">
        <w:rPr>
          <w:highlight w:val="green"/>
        </w:rPr>
        <w:t xml:space="preserve"> = 0; </w:t>
      </w:r>
      <w:proofErr w:type="spellStart"/>
      <w:r w:rsidRPr="007A1F3F">
        <w:rPr>
          <w:highlight w:val="green"/>
        </w:rPr>
        <w:t>i</w:t>
      </w:r>
      <w:proofErr w:type="spellEnd"/>
      <w:r w:rsidRPr="007A1F3F">
        <w:rPr>
          <w:highlight w:val="green"/>
        </w:rPr>
        <w:t xml:space="preserve"> &lt; </w:t>
      </w:r>
      <w:proofErr w:type="spellStart"/>
      <w:r w:rsidRPr="007A1F3F">
        <w:rPr>
          <w:highlight w:val="green"/>
        </w:rPr>
        <w:t>account_</w:t>
      </w:r>
      <w:proofErr w:type="gramStart"/>
      <w:r w:rsidRPr="007A1F3F">
        <w:rPr>
          <w:highlight w:val="green"/>
        </w:rPr>
        <w:t>list.count</w:t>
      </w:r>
      <w:proofErr w:type="spellEnd"/>
      <w:proofErr w:type="gramEnd"/>
      <w:r w:rsidRPr="007A1F3F">
        <w:rPr>
          <w:highlight w:val="green"/>
        </w:rPr>
        <w:t xml:space="preserve">; </w:t>
      </w:r>
      <w:proofErr w:type="spellStart"/>
      <w:r w:rsidRPr="007A1F3F">
        <w:rPr>
          <w:highlight w:val="green"/>
        </w:rPr>
        <w:t>i</w:t>
      </w:r>
      <w:proofErr w:type="spellEnd"/>
      <w:r w:rsidRPr="007A1F3F">
        <w:rPr>
          <w:highlight w:val="green"/>
        </w:rPr>
        <w:t>++) {</w:t>
      </w:r>
    </w:p>
    <w:p w14:paraId="4ECD683A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if (</w:t>
      </w:r>
      <w:proofErr w:type="spellStart"/>
      <w:r w:rsidRPr="007A1F3F">
        <w:rPr>
          <w:highlight w:val="green"/>
        </w:rPr>
        <w:t>entered_pin</w:t>
      </w:r>
      <w:proofErr w:type="spellEnd"/>
      <w:r w:rsidRPr="007A1F3F">
        <w:rPr>
          <w:highlight w:val="green"/>
        </w:rPr>
        <w:t xml:space="preserve"> == </w:t>
      </w:r>
      <w:proofErr w:type="spellStart"/>
      <w:r w:rsidRPr="007A1F3F">
        <w:rPr>
          <w:highlight w:val="green"/>
        </w:rPr>
        <w:t>account_</w:t>
      </w:r>
      <w:proofErr w:type="gramStart"/>
      <w:r w:rsidRPr="007A1F3F">
        <w:rPr>
          <w:highlight w:val="green"/>
        </w:rPr>
        <w:t>list.accounts</w:t>
      </w:r>
      <w:proofErr w:type="spellEnd"/>
      <w:proofErr w:type="gramEnd"/>
      <w:r w:rsidRPr="007A1F3F">
        <w:rPr>
          <w:highlight w:val="green"/>
        </w:rPr>
        <w:t>[</w:t>
      </w:r>
      <w:proofErr w:type="spellStart"/>
      <w:r w:rsidRPr="007A1F3F">
        <w:rPr>
          <w:highlight w:val="green"/>
        </w:rPr>
        <w:t>i</w:t>
      </w:r>
      <w:proofErr w:type="spellEnd"/>
      <w:r w:rsidRPr="007A1F3F">
        <w:rPr>
          <w:highlight w:val="green"/>
        </w:rPr>
        <w:t>].pin) {</w:t>
      </w:r>
    </w:p>
    <w:p w14:paraId="39245B87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    </w:t>
      </w:r>
      <w:proofErr w:type="spellStart"/>
      <w:r w:rsidRPr="007A1F3F">
        <w:rPr>
          <w:highlight w:val="green"/>
        </w:rPr>
        <w:t>logged_in_index</w:t>
      </w:r>
      <w:proofErr w:type="spellEnd"/>
      <w:r w:rsidRPr="007A1F3F">
        <w:rPr>
          <w:highlight w:val="green"/>
        </w:rPr>
        <w:t xml:space="preserve"> = </w:t>
      </w:r>
      <w:proofErr w:type="spellStart"/>
      <w:r w:rsidRPr="007A1F3F">
        <w:rPr>
          <w:highlight w:val="green"/>
        </w:rPr>
        <w:t>i</w:t>
      </w:r>
      <w:proofErr w:type="spellEnd"/>
      <w:r w:rsidRPr="007A1F3F">
        <w:rPr>
          <w:highlight w:val="green"/>
        </w:rPr>
        <w:t>;</w:t>
      </w:r>
    </w:p>
    <w:p w14:paraId="42D81772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    break;</w:t>
      </w:r>
    </w:p>
    <w:p w14:paraId="77083C3D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}</w:t>
      </w:r>
    </w:p>
    <w:p w14:paraId="11FBE979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}</w:t>
      </w:r>
    </w:p>
    <w:p w14:paraId="08387D6F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if (</w:t>
      </w:r>
      <w:proofErr w:type="spellStart"/>
      <w:r w:rsidRPr="007A1F3F">
        <w:rPr>
          <w:highlight w:val="green"/>
        </w:rPr>
        <w:t>logged_in_index</w:t>
      </w:r>
      <w:proofErr w:type="spellEnd"/>
      <w:r w:rsidRPr="007A1F3F">
        <w:rPr>
          <w:highlight w:val="green"/>
        </w:rPr>
        <w:t xml:space="preserve"> == -1) {</w:t>
      </w:r>
    </w:p>
    <w:p w14:paraId="7A30C0D2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</w:t>
      </w:r>
      <w:proofErr w:type="spellStart"/>
      <w:proofErr w:type="gramStart"/>
      <w:r w:rsidRPr="007A1F3F">
        <w:rPr>
          <w:highlight w:val="green"/>
        </w:rPr>
        <w:t>printf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"Incorrect PIN or account not found. Exiting...\n");</w:t>
      </w:r>
    </w:p>
    <w:p w14:paraId="3B622CA7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 xml:space="preserve">    return;</w:t>
      </w:r>
    </w:p>
    <w:p w14:paraId="4057DFF4" w14:textId="77777777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}</w:t>
      </w:r>
    </w:p>
    <w:p w14:paraId="063772F4" w14:textId="5314AF7A" w:rsidR="006C5DED" w:rsidRPr="007A1F3F" w:rsidRDefault="006C5DED" w:rsidP="006C5DED">
      <w:pPr>
        <w:rPr>
          <w:highlight w:val="green"/>
        </w:rPr>
      </w:pPr>
      <w:r w:rsidRPr="007A1F3F">
        <w:rPr>
          <w:highlight w:val="green"/>
        </w:rPr>
        <w:t>Account *</w:t>
      </w:r>
      <w:proofErr w:type="spellStart"/>
      <w:r w:rsidRPr="007A1F3F">
        <w:rPr>
          <w:highlight w:val="green"/>
        </w:rPr>
        <w:t>active_account</w:t>
      </w:r>
      <w:proofErr w:type="spellEnd"/>
      <w:r w:rsidRPr="007A1F3F">
        <w:rPr>
          <w:highlight w:val="green"/>
        </w:rPr>
        <w:t xml:space="preserve"> = &amp;</w:t>
      </w:r>
      <w:proofErr w:type="spellStart"/>
      <w:r w:rsidRPr="007A1F3F">
        <w:rPr>
          <w:highlight w:val="green"/>
        </w:rPr>
        <w:t>account_</w:t>
      </w:r>
      <w:proofErr w:type="gramStart"/>
      <w:r w:rsidRPr="007A1F3F">
        <w:rPr>
          <w:highlight w:val="green"/>
        </w:rPr>
        <w:t>list.accounts</w:t>
      </w:r>
      <w:proofErr w:type="spellEnd"/>
      <w:proofErr w:type="gramEnd"/>
      <w:r w:rsidRPr="007A1F3F">
        <w:rPr>
          <w:highlight w:val="green"/>
        </w:rPr>
        <w:t>[</w:t>
      </w:r>
      <w:proofErr w:type="spellStart"/>
      <w:r w:rsidRPr="007A1F3F">
        <w:rPr>
          <w:highlight w:val="green"/>
        </w:rPr>
        <w:t>logged_in_index</w:t>
      </w:r>
      <w:proofErr w:type="spellEnd"/>
      <w:r w:rsidRPr="007A1F3F">
        <w:rPr>
          <w:highlight w:val="green"/>
        </w:rPr>
        <w:t>];</w:t>
      </w:r>
    </w:p>
    <w:p w14:paraId="35D712E1" w14:textId="2570CC21" w:rsidR="006C5DED" w:rsidRPr="007A1F3F" w:rsidRDefault="006C5DED" w:rsidP="006C5DED">
      <w:pPr>
        <w:rPr>
          <w:sz w:val="28"/>
          <w:szCs w:val="28"/>
          <w:highlight w:val="green"/>
        </w:rPr>
      </w:pPr>
      <w:proofErr w:type="spellStart"/>
      <w:proofErr w:type="gramStart"/>
      <w:r w:rsidRPr="007A1F3F">
        <w:rPr>
          <w:highlight w:val="green"/>
        </w:rPr>
        <w:t>printf</w:t>
      </w:r>
      <w:proofErr w:type="spellEnd"/>
      <w:r w:rsidRPr="007A1F3F">
        <w:rPr>
          <w:highlight w:val="green"/>
        </w:rPr>
        <w:t>(</w:t>
      </w:r>
      <w:proofErr w:type="gramEnd"/>
      <w:r w:rsidRPr="007A1F3F">
        <w:rPr>
          <w:highlight w:val="green"/>
        </w:rPr>
        <w:t>"\</w:t>
      </w:r>
      <w:proofErr w:type="spellStart"/>
      <w:r w:rsidRPr="007A1F3F">
        <w:rPr>
          <w:highlight w:val="green"/>
        </w:rPr>
        <w:t>nAccess</w:t>
      </w:r>
      <w:proofErr w:type="spellEnd"/>
      <w:r w:rsidRPr="007A1F3F">
        <w:rPr>
          <w:highlight w:val="green"/>
        </w:rPr>
        <w:t xml:space="preserve"> Granted. Welcome %</w:t>
      </w:r>
      <w:proofErr w:type="gramStart"/>
      <w:r w:rsidRPr="007A1F3F">
        <w:rPr>
          <w:highlight w:val="green"/>
        </w:rPr>
        <w:t>s!\</w:t>
      </w:r>
      <w:proofErr w:type="gramEnd"/>
      <w:r w:rsidRPr="007A1F3F">
        <w:rPr>
          <w:highlight w:val="green"/>
        </w:rPr>
        <w:t xml:space="preserve">n", </w:t>
      </w:r>
      <w:proofErr w:type="spellStart"/>
      <w:r w:rsidRPr="007A1F3F">
        <w:rPr>
          <w:highlight w:val="green"/>
        </w:rPr>
        <w:t>active_account</w:t>
      </w:r>
      <w:proofErr w:type="spellEnd"/>
      <w:r w:rsidRPr="007A1F3F">
        <w:rPr>
          <w:highlight w:val="green"/>
        </w:rPr>
        <w:t>-&gt;name</w:t>
      </w:r>
      <w:r w:rsidRPr="007A1F3F">
        <w:rPr>
          <w:sz w:val="28"/>
          <w:szCs w:val="28"/>
          <w:highlight w:val="green"/>
        </w:rPr>
        <w:t>);</w:t>
      </w:r>
    </w:p>
    <w:p w14:paraId="7353D744" w14:textId="1D203420" w:rsidR="006C5DED" w:rsidRDefault="006C5DED" w:rsidP="006C5DED"/>
    <w:p w14:paraId="777C5FBA" w14:textId="5D041B14" w:rsidR="006C5DED" w:rsidRDefault="006C5DED" w:rsidP="006C5DED"/>
    <w:p w14:paraId="018FC362" w14:textId="03473669" w:rsidR="006C5DED" w:rsidRDefault="006C5DED" w:rsidP="006C5DED"/>
    <w:p w14:paraId="5DFF0946" w14:textId="1C13B170" w:rsidR="006C5DED" w:rsidRDefault="006C5DED" w:rsidP="006C5DED"/>
    <w:p w14:paraId="3A8AC93D" w14:textId="795701CC" w:rsidR="006C5DED" w:rsidRDefault="006C5DED" w:rsidP="006C5DED"/>
    <w:p w14:paraId="19ECEABE" w14:textId="30F649C6" w:rsidR="006C5DED" w:rsidRDefault="006C5DED" w:rsidP="006C5DED"/>
    <w:p w14:paraId="73790718" w14:textId="05121F94" w:rsidR="006C5DED" w:rsidRDefault="006C5DED" w:rsidP="006C5DED"/>
    <w:p w14:paraId="23522DFC" w14:textId="2FF17BD9" w:rsidR="006C5DED" w:rsidRDefault="006C5DED" w:rsidP="006C5DED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 w:rsidRPr="006C5DED">
        <w:rPr>
          <w:rFonts w:asciiTheme="majorHAnsi" w:hAnsiTheme="majorHAnsi"/>
          <w:b/>
          <w:color w:val="476166" w:themeColor="accent1"/>
          <w:sz w:val="28"/>
          <w:szCs w:val="28"/>
        </w:rPr>
        <w:t>5.3 ATM menu loop</w:t>
      </w:r>
      <w:r>
        <w:rPr>
          <w:rFonts w:asciiTheme="majorHAnsi" w:hAnsiTheme="majorHAnsi"/>
          <w:b/>
          <w:color w:val="476166" w:themeColor="accent1"/>
          <w:sz w:val="28"/>
          <w:szCs w:val="28"/>
        </w:rPr>
        <w:t>:</w:t>
      </w:r>
    </w:p>
    <w:p w14:paraId="412423AB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>int choice;</w:t>
      </w:r>
    </w:p>
    <w:p w14:paraId="227920A1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>float amount;</w:t>
      </w:r>
    </w:p>
    <w:p w14:paraId="1BE57B3C" w14:textId="77777777" w:rsidR="006C5DED" w:rsidRPr="007A1F3F" w:rsidRDefault="006C5DED" w:rsidP="006C5DED">
      <w:pPr>
        <w:rPr>
          <w:sz w:val="28"/>
          <w:szCs w:val="28"/>
          <w:highlight w:val="green"/>
        </w:rPr>
      </w:pPr>
    </w:p>
    <w:p w14:paraId="4DB56FDB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>while (1) {</w:t>
      </w:r>
    </w:p>
    <w:p w14:paraId="44911434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 xml:space="preserve">"\n--- </w:t>
      </w:r>
      <w:proofErr w:type="spellStart"/>
      <w:r w:rsidRPr="007A1F3F">
        <w:rPr>
          <w:sz w:val="28"/>
          <w:szCs w:val="28"/>
          <w:highlight w:val="green"/>
        </w:rPr>
        <w:t>Sharcodec</w:t>
      </w:r>
      <w:proofErr w:type="spellEnd"/>
      <w:r w:rsidRPr="007A1F3F">
        <w:rPr>
          <w:sz w:val="28"/>
          <w:szCs w:val="28"/>
          <w:highlight w:val="green"/>
        </w:rPr>
        <w:t xml:space="preserve"> ATM Menu for %s ---\n", </w:t>
      </w:r>
      <w:proofErr w:type="spellStart"/>
      <w:r w:rsidRPr="007A1F3F">
        <w:rPr>
          <w:sz w:val="28"/>
          <w:szCs w:val="28"/>
          <w:highlight w:val="green"/>
        </w:rPr>
        <w:t>active_account</w:t>
      </w:r>
      <w:proofErr w:type="spellEnd"/>
      <w:r w:rsidRPr="007A1F3F">
        <w:rPr>
          <w:sz w:val="28"/>
          <w:szCs w:val="28"/>
          <w:highlight w:val="green"/>
        </w:rPr>
        <w:t>-&gt;name);</w:t>
      </w:r>
    </w:p>
    <w:p w14:paraId="0CC0DB19" w14:textId="070C5000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"1. Withdraw\n2. Deposit\n3. Check Balance\n4. Exit\n");</w:t>
      </w:r>
    </w:p>
    <w:p w14:paraId="5DA1F724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"Please choose an option (1-4): ");</w:t>
      </w:r>
    </w:p>
    <w:p w14:paraId="29930E99" w14:textId="2E497409" w:rsidR="006C5DED" w:rsidRPr="007A1F3F" w:rsidRDefault="006C5DED" w:rsidP="006C5DED">
      <w:pPr>
        <w:rPr>
          <w:sz w:val="28"/>
          <w:szCs w:val="28"/>
          <w:highlight w:val="green"/>
        </w:rPr>
      </w:pPr>
    </w:p>
    <w:p w14:paraId="09A3DA5A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if (</w:t>
      </w:r>
      <w:proofErr w:type="spellStart"/>
      <w:proofErr w:type="gramStart"/>
      <w:r w:rsidRPr="007A1F3F">
        <w:rPr>
          <w:sz w:val="28"/>
          <w:szCs w:val="28"/>
          <w:highlight w:val="green"/>
        </w:rPr>
        <w:t>scanf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"%d", &amp;choice) != 1) {</w:t>
      </w:r>
    </w:p>
    <w:p w14:paraId="6DFC6F35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"Invalid input. Please enter a number.\n");</w:t>
      </w:r>
    </w:p>
    <w:p w14:paraId="08432D28" w14:textId="07445EF6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while (</w:t>
      </w:r>
      <w:proofErr w:type="spellStart"/>
      <w:proofErr w:type="gramStart"/>
      <w:r w:rsidRPr="007A1F3F">
        <w:rPr>
          <w:sz w:val="28"/>
          <w:szCs w:val="28"/>
          <w:highlight w:val="green"/>
        </w:rPr>
        <w:t>getchar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) != '\n');</w:t>
      </w:r>
    </w:p>
    <w:p w14:paraId="14281666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continue;</w:t>
      </w:r>
    </w:p>
    <w:p w14:paraId="5B368ED6" w14:textId="77777777" w:rsidR="00157168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}</w:t>
      </w:r>
    </w:p>
    <w:p w14:paraId="3232F96B" w14:textId="7CE5B143" w:rsidR="006C5DED" w:rsidRPr="007A1F3F" w:rsidRDefault="00157168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</w:t>
      </w:r>
      <w:r w:rsidR="006C5DED" w:rsidRPr="007A1F3F">
        <w:rPr>
          <w:sz w:val="28"/>
          <w:szCs w:val="28"/>
          <w:highlight w:val="green"/>
        </w:rPr>
        <w:t xml:space="preserve">if (choice == 1) </w:t>
      </w:r>
      <w:proofErr w:type="gramStart"/>
      <w:r w:rsidR="006C5DED" w:rsidRPr="007A1F3F">
        <w:rPr>
          <w:sz w:val="28"/>
          <w:szCs w:val="28"/>
          <w:highlight w:val="green"/>
        </w:rPr>
        <w:t>{  /</w:t>
      </w:r>
      <w:proofErr w:type="gramEnd"/>
      <w:r w:rsidR="006C5DED" w:rsidRPr="007A1F3F">
        <w:rPr>
          <w:sz w:val="28"/>
          <w:szCs w:val="28"/>
          <w:highlight w:val="green"/>
        </w:rPr>
        <w:t>/ Withdraw</w:t>
      </w:r>
    </w:p>
    <w:p w14:paraId="689757A2" w14:textId="040410A1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r w:rsidRPr="007A1F3F">
        <w:rPr>
          <w:sz w:val="28"/>
          <w:szCs w:val="28"/>
          <w:highlight w:val="green"/>
        </w:rPr>
        <w:t>save_all_account_data</w:t>
      </w:r>
      <w:proofErr w:type="spellEnd"/>
      <w:r w:rsidRPr="007A1F3F">
        <w:rPr>
          <w:sz w:val="28"/>
          <w:szCs w:val="28"/>
          <w:highlight w:val="green"/>
        </w:rPr>
        <w:t>(&amp;</w:t>
      </w:r>
      <w:proofErr w:type="spellStart"/>
      <w:r w:rsidRPr="007A1F3F">
        <w:rPr>
          <w:sz w:val="28"/>
          <w:szCs w:val="28"/>
          <w:highlight w:val="green"/>
        </w:rPr>
        <w:t>account_list</w:t>
      </w:r>
      <w:proofErr w:type="spellEnd"/>
      <w:r w:rsidRPr="007A1F3F">
        <w:rPr>
          <w:sz w:val="28"/>
          <w:szCs w:val="28"/>
          <w:highlight w:val="green"/>
        </w:rPr>
        <w:t>);</w:t>
      </w:r>
    </w:p>
    <w:p w14:paraId="40ED5EE2" w14:textId="2E2A088A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} else if (choice == 2) </w:t>
      </w:r>
      <w:proofErr w:type="gramStart"/>
      <w:r w:rsidRPr="007A1F3F">
        <w:rPr>
          <w:sz w:val="28"/>
          <w:szCs w:val="28"/>
          <w:highlight w:val="green"/>
        </w:rPr>
        <w:t>{  /</w:t>
      </w:r>
      <w:proofErr w:type="gramEnd"/>
      <w:r w:rsidRPr="007A1F3F">
        <w:rPr>
          <w:sz w:val="28"/>
          <w:szCs w:val="28"/>
          <w:highlight w:val="green"/>
        </w:rPr>
        <w:t>/ Deposit</w:t>
      </w:r>
    </w:p>
    <w:p w14:paraId="6D5DD1F3" w14:textId="1370FBC1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r w:rsidRPr="007A1F3F">
        <w:rPr>
          <w:sz w:val="28"/>
          <w:szCs w:val="28"/>
          <w:highlight w:val="green"/>
        </w:rPr>
        <w:t>save_all_account_data</w:t>
      </w:r>
      <w:proofErr w:type="spellEnd"/>
      <w:r w:rsidRPr="007A1F3F">
        <w:rPr>
          <w:sz w:val="28"/>
          <w:szCs w:val="28"/>
          <w:highlight w:val="green"/>
        </w:rPr>
        <w:t>(&amp;</w:t>
      </w:r>
      <w:proofErr w:type="spellStart"/>
      <w:r w:rsidRPr="007A1F3F">
        <w:rPr>
          <w:sz w:val="28"/>
          <w:szCs w:val="28"/>
          <w:highlight w:val="green"/>
        </w:rPr>
        <w:t>account_list</w:t>
      </w:r>
      <w:proofErr w:type="spellEnd"/>
      <w:r w:rsidRPr="007A1F3F">
        <w:rPr>
          <w:sz w:val="28"/>
          <w:szCs w:val="28"/>
          <w:highlight w:val="green"/>
        </w:rPr>
        <w:t>);</w:t>
      </w:r>
    </w:p>
    <w:p w14:paraId="434C4CEA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} else if (choice == 3) </w:t>
      </w:r>
      <w:proofErr w:type="gramStart"/>
      <w:r w:rsidRPr="007A1F3F">
        <w:rPr>
          <w:sz w:val="28"/>
          <w:szCs w:val="28"/>
          <w:highlight w:val="green"/>
        </w:rPr>
        <w:t>{  /</w:t>
      </w:r>
      <w:proofErr w:type="gramEnd"/>
      <w:r w:rsidRPr="007A1F3F">
        <w:rPr>
          <w:sz w:val="28"/>
          <w:szCs w:val="28"/>
          <w:highlight w:val="green"/>
        </w:rPr>
        <w:t>/ Check Balance</w:t>
      </w:r>
    </w:p>
    <w:p w14:paraId="612F8DBD" w14:textId="49201B4A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 xml:space="preserve">"Your current balance is: $%.2f\n", </w:t>
      </w:r>
      <w:proofErr w:type="spellStart"/>
      <w:r w:rsidRPr="007A1F3F">
        <w:rPr>
          <w:sz w:val="28"/>
          <w:szCs w:val="28"/>
          <w:highlight w:val="green"/>
        </w:rPr>
        <w:t>active_account</w:t>
      </w:r>
      <w:proofErr w:type="spellEnd"/>
      <w:r w:rsidRPr="007A1F3F">
        <w:rPr>
          <w:sz w:val="28"/>
          <w:szCs w:val="28"/>
          <w:highlight w:val="green"/>
        </w:rPr>
        <w:t>-&gt;balance);</w:t>
      </w:r>
    </w:p>
    <w:p w14:paraId="785D789A" w14:textId="77777777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} else if (choice == 4) </w:t>
      </w:r>
      <w:proofErr w:type="gramStart"/>
      <w:r w:rsidRPr="007A1F3F">
        <w:rPr>
          <w:sz w:val="28"/>
          <w:szCs w:val="28"/>
          <w:highlight w:val="green"/>
        </w:rPr>
        <w:t>{  /</w:t>
      </w:r>
      <w:proofErr w:type="gramEnd"/>
      <w:r w:rsidRPr="007A1F3F">
        <w:rPr>
          <w:sz w:val="28"/>
          <w:szCs w:val="28"/>
          <w:highlight w:val="green"/>
        </w:rPr>
        <w:t>/ Exit</w:t>
      </w:r>
    </w:p>
    <w:p w14:paraId="655C18DF" w14:textId="193316A1" w:rsidR="00157168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 xml:space="preserve">"Thank you, %s. Goodbye!\n", </w:t>
      </w:r>
      <w:proofErr w:type="spellStart"/>
      <w:r w:rsidRPr="007A1F3F">
        <w:rPr>
          <w:sz w:val="28"/>
          <w:szCs w:val="28"/>
          <w:highlight w:val="green"/>
        </w:rPr>
        <w:t>active_account</w:t>
      </w:r>
      <w:proofErr w:type="spellEnd"/>
      <w:r w:rsidRPr="007A1F3F">
        <w:rPr>
          <w:sz w:val="28"/>
          <w:szCs w:val="28"/>
          <w:highlight w:val="green"/>
        </w:rPr>
        <w:t>-&gt;name);</w:t>
      </w:r>
    </w:p>
    <w:p w14:paraId="5DBC3891" w14:textId="5F1BC149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lastRenderedPageBreak/>
        <w:t xml:space="preserve">        break;</w:t>
      </w:r>
    </w:p>
    <w:p w14:paraId="4B7E0FE4" w14:textId="77777777" w:rsidR="00157168" w:rsidRPr="007A1F3F" w:rsidRDefault="00157168" w:rsidP="006C5DED">
      <w:pPr>
        <w:rPr>
          <w:rFonts w:asciiTheme="majorHAnsi" w:hAnsiTheme="majorHAnsi"/>
          <w:b/>
          <w:color w:val="476166" w:themeColor="accent1"/>
          <w:sz w:val="28"/>
          <w:szCs w:val="28"/>
          <w:highlight w:val="green"/>
        </w:rPr>
      </w:pPr>
    </w:p>
    <w:p w14:paraId="303E7ABC" w14:textId="77777777" w:rsidR="00157168" w:rsidRPr="007A1F3F" w:rsidRDefault="00157168" w:rsidP="00157168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</w:t>
      </w:r>
    </w:p>
    <w:p w14:paraId="15259D99" w14:textId="77777777" w:rsidR="00157168" w:rsidRPr="007A1F3F" w:rsidRDefault="00157168" w:rsidP="00157168">
      <w:pPr>
        <w:rPr>
          <w:sz w:val="28"/>
          <w:szCs w:val="28"/>
          <w:highlight w:val="green"/>
        </w:rPr>
      </w:pPr>
    </w:p>
    <w:p w14:paraId="18D2FAAE" w14:textId="67F74BD8" w:rsidR="006C5DED" w:rsidRPr="007A1F3F" w:rsidRDefault="00157168" w:rsidP="00157168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</w:t>
      </w:r>
      <w:r w:rsidR="006C5DED" w:rsidRPr="007A1F3F">
        <w:rPr>
          <w:sz w:val="28"/>
          <w:szCs w:val="28"/>
          <w:highlight w:val="green"/>
        </w:rPr>
        <w:t>} else {</w:t>
      </w:r>
    </w:p>
    <w:p w14:paraId="70E79D2E" w14:textId="730242CF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    </w:t>
      </w:r>
      <w:proofErr w:type="spellStart"/>
      <w:proofErr w:type="gramStart"/>
      <w:r w:rsidRPr="007A1F3F">
        <w:rPr>
          <w:sz w:val="28"/>
          <w:szCs w:val="28"/>
          <w:highlight w:val="green"/>
        </w:rPr>
        <w:t>printf</w:t>
      </w:r>
      <w:proofErr w:type="spellEnd"/>
      <w:r w:rsidRPr="007A1F3F">
        <w:rPr>
          <w:sz w:val="28"/>
          <w:szCs w:val="28"/>
          <w:highlight w:val="green"/>
        </w:rPr>
        <w:t>(</w:t>
      </w:r>
      <w:proofErr w:type="gramEnd"/>
      <w:r w:rsidRPr="007A1F3F">
        <w:rPr>
          <w:sz w:val="28"/>
          <w:szCs w:val="28"/>
          <w:highlight w:val="green"/>
        </w:rPr>
        <w:t>"Invalid option. Please try again.\n");</w:t>
      </w:r>
    </w:p>
    <w:p w14:paraId="0085E1DB" w14:textId="3561698F" w:rsidR="006C5DED" w:rsidRPr="007A1F3F" w:rsidRDefault="006C5DED" w:rsidP="006C5DED">
      <w:pPr>
        <w:rPr>
          <w:sz w:val="28"/>
          <w:szCs w:val="28"/>
          <w:highlight w:val="green"/>
        </w:rPr>
      </w:pPr>
      <w:r w:rsidRPr="007A1F3F">
        <w:rPr>
          <w:sz w:val="28"/>
          <w:szCs w:val="28"/>
          <w:highlight w:val="green"/>
        </w:rPr>
        <w:t xml:space="preserve">    }</w:t>
      </w:r>
    </w:p>
    <w:p w14:paraId="45883163" w14:textId="613CF830" w:rsidR="006C5DED" w:rsidRPr="000923CB" w:rsidRDefault="007A1F3F" w:rsidP="006C5DED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6CA091" wp14:editId="024A8916">
                <wp:simplePos x="0" y="0"/>
                <wp:positionH relativeFrom="column">
                  <wp:posOffset>-68580</wp:posOffset>
                </wp:positionH>
                <wp:positionV relativeFrom="paragraph">
                  <wp:posOffset>185420</wp:posOffset>
                </wp:positionV>
                <wp:extent cx="7284720" cy="39471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4720" cy="39471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63BF4AB" w14:textId="3DF931B6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Displays menu and reads user option.</w:t>
                            </w:r>
                          </w:p>
                          <w:p w14:paraId="75263FFA" w14:textId="5873ADAE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If </w:t>
                            </w:r>
                            <w:proofErr w:type="spellStart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scanf</w:t>
                            </w:r>
                            <w:proofErr w:type="spellEnd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for the option fails, it clears input and repeats the menu.</w:t>
                            </w:r>
                          </w:p>
                          <w:p w14:paraId="57713D66" w14:textId="4316AC12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For Withdraw:</w:t>
                            </w:r>
                          </w:p>
                          <w:p w14:paraId="2E4D5B55" w14:textId="77777777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Reads amount (float). Validates amount &gt; 0.</w:t>
                            </w:r>
                          </w:p>
                          <w:p w14:paraId="68B58738" w14:textId="77777777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Checks sufficient balance. If OK, subtracts amount from </w:t>
                            </w:r>
                            <w:proofErr w:type="spellStart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active_account</w:t>
                            </w:r>
                            <w:proofErr w:type="spellEnd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-&gt;balance, prints success, and calls </w:t>
                            </w:r>
                            <w:proofErr w:type="spellStart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save_all_account_</w:t>
                            </w:r>
                            <w:proofErr w:type="gramStart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data</w:t>
                            </w:r>
                            <w:proofErr w:type="spellEnd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) to persist change.</w:t>
                            </w:r>
                          </w:p>
                          <w:p w14:paraId="17116A27" w14:textId="1336D6E3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For Deposit:</w:t>
                            </w:r>
                          </w:p>
                          <w:p w14:paraId="122228D9" w14:textId="77777777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Reads amount, validates &gt; 0, adds to balance, prints success, and saves file.</w:t>
                            </w:r>
                          </w:p>
                          <w:p w14:paraId="4385B5AB" w14:textId="4DB33270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For Check Balance:</w:t>
                            </w:r>
                          </w:p>
                          <w:p w14:paraId="7B973ABB" w14:textId="77777777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Prints current balance (from </w:t>
                            </w:r>
                            <w:proofErr w:type="spellStart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active_account</w:t>
                            </w:r>
                            <w:proofErr w:type="spellEnd"/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).</w:t>
                            </w:r>
                          </w:p>
                          <w:p w14:paraId="73B5216D" w14:textId="17BDFE37" w:rsidR="006C5DED" w:rsidRPr="00036B1C" w:rsidRDefault="006C5DED" w:rsidP="00036B1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jc w:val="both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Option 4 breaks the loop and exits ATM.</w:t>
                            </w:r>
                          </w:p>
                          <w:p w14:paraId="06D0386E" w14:textId="13A632F4" w:rsidR="006C5DED" w:rsidRPr="00036B1C" w:rsidRDefault="006C5DED" w:rsidP="009274B4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00" w:beforeAutospacing="1" w:after="100" w:afterAutospacing="1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36B1C">
                              <w:rPr>
                                <w:color w:val="FF0000"/>
                                <w:sz w:val="32"/>
                                <w:szCs w:val="32"/>
                              </w:rPr>
                              <w:t>Menu loop repeats until user chooses Exit.</w:t>
                            </w:r>
                          </w:p>
                          <w:p w14:paraId="7712D72C" w14:textId="77777777" w:rsidR="006C5DED" w:rsidRDefault="006C5DED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A091" id="Text Box 20" o:spid="_x0000_s1033" type="#_x0000_t202" style="position:absolute;margin-left:-5.4pt;margin-top:14.6pt;width:573.6pt;height:310.8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" filled="f" stroked="f" strokeweight="1pt">
                <v:stroke miterlimit="4"/>
                <v:textbox inset="4pt,4pt,4pt,4pt">
                  <w:txbxContent>
                    <w:p w14:paraId="763BF4AB" w14:textId="3DF931B6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Displays menu and reads user option.</w:t>
                      </w:r>
                    </w:p>
                    <w:p w14:paraId="75263FFA" w14:textId="5873ADAE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 xml:space="preserve">If </w:t>
                      </w:r>
                      <w:proofErr w:type="spellStart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scanf</w:t>
                      </w:r>
                      <w:proofErr w:type="spellEnd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 xml:space="preserve"> for the option fails, it clears input and repeats the menu.</w:t>
                      </w:r>
                    </w:p>
                    <w:p w14:paraId="57713D66" w14:textId="4316AC12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For Withdraw:</w:t>
                      </w:r>
                    </w:p>
                    <w:p w14:paraId="2E4D5B55" w14:textId="77777777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Reads amount (float). Validates amount &gt; 0.</w:t>
                      </w:r>
                    </w:p>
                    <w:p w14:paraId="68B58738" w14:textId="77777777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 xml:space="preserve">Checks sufficient balance. If OK, subtracts amount from </w:t>
                      </w:r>
                      <w:proofErr w:type="spellStart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active_account</w:t>
                      </w:r>
                      <w:proofErr w:type="spellEnd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 xml:space="preserve">-&gt;balance, prints success, and calls </w:t>
                      </w:r>
                      <w:proofErr w:type="spellStart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save_all_account_</w:t>
                      </w:r>
                      <w:proofErr w:type="gramStart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data</w:t>
                      </w:r>
                      <w:proofErr w:type="spellEnd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) to persist change.</w:t>
                      </w:r>
                    </w:p>
                    <w:p w14:paraId="17116A27" w14:textId="1336D6E3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For Deposit:</w:t>
                      </w:r>
                    </w:p>
                    <w:p w14:paraId="122228D9" w14:textId="77777777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Reads amount, validates &gt; 0, adds to balance, prints success, and saves file.</w:t>
                      </w:r>
                    </w:p>
                    <w:p w14:paraId="4385B5AB" w14:textId="4DB33270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For Check Balance:</w:t>
                      </w:r>
                    </w:p>
                    <w:p w14:paraId="7B973ABB" w14:textId="77777777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 xml:space="preserve">Prints current balance (from </w:t>
                      </w:r>
                      <w:proofErr w:type="spellStart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active_account</w:t>
                      </w:r>
                      <w:proofErr w:type="spellEnd"/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).</w:t>
                      </w:r>
                    </w:p>
                    <w:p w14:paraId="73B5216D" w14:textId="17BDFE37" w:rsidR="006C5DED" w:rsidRPr="00036B1C" w:rsidRDefault="006C5DED" w:rsidP="00036B1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jc w:val="both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Option 4 breaks the loop and exits ATM.</w:t>
                      </w:r>
                    </w:p>
                    <w:p w14:paraId="06D0386E" w14:textId="13A632F4" w:rsidR="006C5DED" w:rsidRPr="00036B1C" w:rsidRDefault="006C5DED" w:rsidP="009274B4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00" w:beforeAutospacing="1" w:after="100" w:afterAutospacing="1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36B1C">
                        <w:rPr>
                          <w:color w:val="FF0000"/>
                          <w:sz w:val="32"/>
                          <w:szCs w:val="32"/>
                        </w:rPr>
                        <w:t>Menu loop repeats until user chooses Exit.</w:t>
                      </w:r>
                    </w:p>
                    <w:p w14:paraId="7712D72C" w14:textId="77777777" w:rsidR="006C5DED" w:rsidRDefault="006C5DED"/>
                  </w:txbxContent>
                </v:textbox>
              </v:shape>
            </w:pict>
          </mc:Fallback>
        </mc:AlternateContent>
      </w:r>
      <w:r w:rsidR="006C5DED" w:rsidRPr="007A1F3F">
        <w:rPr>
          <w:sz w:val="28"/>
          <w:szCs w:val="28"/>
          <w:highlight w:val="green"/>
        </w:rPr>
        <w:t>}</w:t>
      </w:r>
    </w:p>
    <w:p w14:paraId="59DDC4CC" w14:textId="54BF9B25" w:rsidR="006C5DED" w:rsidRDefault="006C5DED" w:rsidP="006C5DED"/>
    <w:p w14:paraId="72C866A2" w14:textId="69F11845" w:rsidR="006C5DED" w:rsidRDefault="006C5DED" w:rsidP="006C5DED"/>
    <w:p w14:paraId="2B99198B" w14:textId="77777777" w:rsidR="006C5DED" w:rsidRDefault="006C5DED" w:rsidP="006C5DED"/>
    <w:p w14:paraId="5D470945" w14:textId="626F7731" w:rsidR="006C5DED" w:rsidRDefault="006C5DED" w:rsidP="006C5DED"/>
    <w:p w14:paraId="4B4C1E40" w14:textId="19AE4DEB" w:rsidR="006C5DED" w:rsidRDefault="006C5DED" w:rsidP="006C5DED"/>
    <w:p w14:paraId="7C9B9FDB" w14:textId="77777777" w:rsidR="006C5DED" w:rsidRDefault="006C5DED" w:rsidP="006C5DED"/>
    <w:p w14:paraId="23FA6811" w14:textId="77777777" w:rsidR="006C5DED" w:rsidRDefault="006C5DED" w:rsidP="006C5DED"/>
    <w:p w14:paraId="6E752966" w14:textId="77777777" w:rsidR="006C5DED" w:rsidRDefault="006C5DED" w:rsidP="006C5DED"/>
    <w:p w14:paraId="76AC34C6" w14:textId="77777777" w:rsidR="006C5DED" w:rsidRDefault="006C5DED" w:rsidP="006C5DED"/>
    <w:p w14:paraId="68EA2E96" w14:textId="77777777" w:rsidR="006C5DED" w:rsidRDefault="006C5DED" w:rsidP="006C5DED"/>
    <w:p w14:paraId="4B9FCC06" w14:textId="77777777" w:rsidR="006C5DED" w:rsidRDefault="006C5DED" w:rsidP="006C5DED"/>
    <w:p w14:paraId="08F2AE3B" w14:textId="77777777" w:rsidR="006C5DED" w:rsidRDefault="006C5DED" w:rsidP="006C5DED"/>
    <w:p w14:paraId="294B67A0" w14:textId="77777777" w:rsidR="006C5DED" w:rsidRDefault="006C5DED" w:rsidP="006C5DED"/>
    <w:p w14:paraId="5DFE2898" w14:textId="77777777" w:rsidR="006C5DED" w:rsidRDefault="006C5DED" w:rsidP="006C5DED"/>
    <w:p w14:paraId="08AB79BF" w14:textId="77777777" w:rsidR="006C5DED" w:rsidRDefault="006C5DED" w:rsidP="006C5DED"/>
    <w:p w14:paraId="4953BAF5" w14:textId="77777777" w:rsidR="006C5DED" w:rsidRDefault="006C5DED" w:rsidP="006C5DED"/>
    <w:p w14:paraId="008C4AEC" w14:textId="77777777" w:rsidR="006C5DED" w:rsidRDefault="006C5DED" w:rsidP="006C5DED"/>
    <w:p w14:paraId="52BCC89A" w14:textId="77777777" w:rsidR="006C5DED" w:rsidRDefault="006C5DED" w:rsidP="006C5DED"/>
    <w:p w14:paraId="5D0E81B8" w14:textId="77777777" w:rsidR="006C5DED" w:rsidRDefault="006C5DED" w:rsidP="006C5DED"/>
    <w:p w14:paraId="0052EFA9" w14:textId="77777777" w:rsidR="006C5DED" w:rsidRDefault="006C5DED" w:rsidP="006C5DED"/>
    <w:p w14:paraId="68FA571D" w14:textId="77777777" w:rsidR="006C5DED" w:rsidRDefault="006C5DED" w:rsidP="006C5DED"/>
    <w:p w14:paraId="2B3C67DE" w14:textId="77777777" w:rsidR="006C5DED" w:rsidRDefault="006C5DED" w:rsidP="006C5DED"/>
    <w:p w14:paraId="728A6054" w14:textId="77777777" w:rsidR="000923CB" w:rsidRDefault="000923CB" w:rsidP="006C5DED"/>
    <w:p w14:paraId="779C1E3F" w14:textId="50437DBC" w:rsidR="000923CB" w:rsidRDefault="000923CB" w:rsidP="006C5DED"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A51599E" wp14:editId="021602CF">
                <wp:simplePos x="0" y="0"/>
                <wp:positionH relativeFrom="column">
                  <wp:posOffset>-586740</wp:posOffset>
                </wp:positionH>
                <wp:positionV relativeFrom="paragraph">
                  <wp:posOffset>122132</wp:posOffset>
                </wp:positionV>
                <wp:extent cx="11506200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DF4CEC" id="Straight Connector 18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2pt,9.6pt" to="859.8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" strokecolor="#283488 [3045]"/>
            </w:pict>
          </mc:Fallback>
        </mc:AlternateContent>
      </w:r>
    </w:p>
    <w:p w14:paraId="5183A409" w14:textId="59A5D6A3" w:rsidR="000923CB" w:rsidRDefault="000923CB" w:rsidP="006C5DED"/>
    <w:p w14:paraId="170A710C" w14:textId="047BAA47" w:rsidR="000923CB" w:rsidRDefault="000923CB" w:rsidP="006C5DED"/>
    <w:p w14:paraId="0D145928" w14:textId="40B1FA5E" w:rsidR="006C5DED" w:rsidRDefault="006C5DED" w:rsidP="006C5DED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082586" wp14:editId="3D97B900">
                <wp:simplePos x="0" y="0"/>
                <wp:positionH relativeFrom="column">
                  <wp:posOffset>4305300</wp:posOffset>
                </wp:positionH>
                <wp:positionV relativeFrom="paragraph">
                  <wp:posOffset>155575</wp:posOffset>
                </wp:positionV>
                <wp:extent cx="2567940" cy="8382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838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9CA2D78" w14:textId="050F6EB6" w:rsidR="006C5DED" w:rsidRPr="007A1F3F" w:rsidRDefault="006C5DED" w:rsidP="007A1F3F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color w:val="FF0000"/>
                              </w:rPr>
                            </w:pPr>
                            <w:r w:rsidRPr="007A1F3F">
                              <w:rPr>
                                <w:color w:val="FF0000"/>
                              </w:rPr>
                              <w:t>Simple entry point: calls the ATM function and returns.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82586" id="Text Box 21" o:spid="_x0000_s1034" type="#_x0000_t202" style="position:absolute;margin-left:339pt;margin-top:12.25pt;width:202.2pt;height:6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" filled="f" stroked="f" strokeweight="1pt">
                <v:stroke miterlimit="4"/>
                <v:textbox style="mso-fit-shape-to-text:t" inset="4pt,4pt,4pt,4pt">
                  <w:txbxContent>
                    <w:p w14:paraId="39CA2D78" w14:textId="050F6EB6" w:rsidR="006C5DED" w:rsidRPr="007A1F3F" w:rsidRDefault="006C5DED" w:rsidP="007A1F3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color w:val="FF0000"/>
                        </w:rPr>
                      </w:pPr>
                      <w:r w:rsidRPr="007A1F3F">
                        <w:rPr>
                          <w:color w:val="FF0000"/>
                        </w:rPr>
                        <w:t>Simple entry point: calls the ATM function and returns.</w:t>
                      </w:r>
                    </w:p>
                  </w:txbxContent>
                </v:textbox>
              </v:shape>
            </w:pict>
          </mc:Fallback>
        </mc:AlternateContent>
      </w:r>
      <w:r w:rsidRPr="006C5DED">
        <w:rPr>
          <w:rFonts w:asciiTheme="majorHAnsi" w:hAnsiTheme="majorHAnsi"/>
          <w:b/>
          <w:color w:val="476166" w:themeColor="accent1"/>
          <w:sz w:val="28"/>
          <w:szCs w:val="28"/>
        </w:rPr>
        <w:t>6.</w:t>
      </w:r>
      <w:proofErr w:type="gramStart"/>
      <w:r w:rsidRPr="006C5DED">
        <w:rPr>
          <w:rFonts w:asciiTheme="majorHAnsi" w:hAnsiTheme="majorHAnsi"/>
          <w:b/>
          <w:color w:val="476166" w:themeColor="accent1"/>
          <w:sz w:val="28"/>
          <w:szCs w:val="28"/>
        </w:rPr>
        <w:t>Main(</w:t>
      </w:r>
      <w:proofErr w:type="gramEnd"/>
      <w:r w:rsidRPr="006C5DED">
        <w:rPr>
          <w:rFonts w:asciiTheme="majorHAnsi" w:hAnsiTheme="majorHAnsi"/>
          <w:b/>
          <w:color w:val="476166" w:themeColor="accent1"/>
          <w:sz w:val="28"/>
          <w:szCs w:val="28"/>
        </w:rPr>
        <w:t>)</w:t>
      </w:r>
      <w:r>
        <w:rPr>
          <w:rFonts w:asciiTheme="majorHAnsi" w:hAnsiTheme="majorHAnsi"/>
          <w:b/>
          <w:color w:val="476166" w:themeColor="accent1"/>
          <w:sz w:val="28"/>
          <w:szCs w:val="28"/>
        </w:rPr>
        <w:t>:</w:t>
      </w:r>
    </w:p>
    <w:p w14:paraId="53FA3DEC" w14:textId="01AD81C3" w:rsidR="006C5DED" w:rsidRPr="007A1F3F" w:rsidRDefault="006C5DED" w:rsidP="006C5DED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int </w:t>
      </w:r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main(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) {</w:t>
      </w:r>
    </w:p>
    <w:p w14:paraId="42266525" w14:textId="4ABA9ADA" w:rsidR="006C5DED" w:rsidRPr="007A1F3F" w:rsidRDefault="006C5DED" w:rsidP="006C5DED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</w:t>
      </w:r>
      <w:proofErr w:type="spell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atm_</w:t>
      </w:r>
      <w:proofErr w:type="gramStart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machine</w:t>
      </w:r>
      <w:proofErr w:type="spell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(</w:t>
      </w:r>
      <w:proofErr w:type="gramEnd"/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);</w:t>
      </w:r>
    </w:p>
    <w:p w14:paraId="5603112F" w14:textId="77777777" w:rsidR="006C5DED" w:rsidRPr="007A1F3F" w:rsidRDefault="006C5DED" w:rsidP="006C5DED">
      <w:pPr>
        <w:rPr>
          <w:rFonts w:ascii="Times New Roman" w:eastAsia="Times New Roman" w:hAnsi="Times New Roman" w:cs="Times New Roman"/>
          <w:highlight w:val="gree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 xml:space="preserve">    return 0;</w:t>
      </w:r>
    </w:p>
    <w:p w14:paraId="49CE20D7" w14:textId="511401DC" w:rsidR="006C5DED" w:rsidRDefault="006C5DED" w:rsidP="006C5DED">
      <w:pPr>
        <w:rPr>
          <w:rFonts w:ascii="Times New Roman" w:eastAsia="Times New Roman" w:hAnsi="Times New Roman" w:cs="Times New Roman"/>
          <w:lang w:val="en-GB" w:eastAsia="en-GB"/>
        </w:rPr>
      </w:pPr>
      <w:r w:rsidRPr="007A1F3F">
        <w:rPr>
          <w:rFonts w:ascii="Times New Roman" w:eastAsia="Times New Roman" w:hAnsi="Times New Roman" w:cs="Times New Roman"/>
          <w:highlight w:val="green"/>
          <w:lang w:val="en-GB" w:eastAsia="en-GB"/>
        </w:rPr>
        <w:t>}</w:t>
      </w:r>
    </w:p>
    <w:p w14:paraId="0F404C23" w14:textId="42CBD402" w:rsidR="006C5DED" w:rsidRDefault="006C5DED" w:rsidP="006C5DED">
      <w:pPr>
        <w:rPr>
          <w:rFonts w:asciiTheme="majorHAnsi" w:hAnsiTheme="majorHAnsi"/>
          <w:b/>
          <w:color w:val="476166" w:themeColor="accent1"/>
          <w:sz w:val="28"/>
          <w:szCs w:val="28"/>
        </w:rPr>
      </w:pPr>
      <w:r>
        <w:rPr>
          <w:rFonts w:asciiTheme="majorHAnsi" w:hAnsiTheme="majorHAnsi"/>
          <w:b/>
          <w:noProof/>
          <w:color w:val="476166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95684C5" wp14:editId="15D1D5A1">
                <wp:simplePos x="0" y="0"/>
                <wp:positionH relativeFrom="column">
                  <wp:posOffset>-640080</wp:posOffset>
                </wp:positionH>
                <wp:positionV relativeFrom="paragraph">
                  <wp:posOffset>217805</wp:posOffset>
                </wp:positionV>
                <wp:extent cx="1214628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462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FC752" id="Straight Connector 22" o:spid="_x0000_s1026" style="position:absolute;flip: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0.4pt,17.15pt" to="906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" strokecolor="#283488 [3045]"/>
            </w:pict>
          </mc:Fallback>
        </mc:AlternateContent>
      </w:r>
    </w:p>
    <w:p w14:paraId="0798331C" w14:textId="3E348CDF" w:rsidR="006C5DED" w:rsidRDefault="006C5DED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010D2833" w14:textId="70CBD031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55FED353" w14:textId="2BFDEF58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47D3D4CA" w14:textId="249730B6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57347C19" w14:textId="1389BDF3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2648D837" w14:textId="539B6DA7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0CCA77F0" w14:textId="4E67E49D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02BA3E3F" w14:textId="3DF296E2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1E932516" w14:textId="0E028454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119B3AFF" w14:textId="0B33101F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40FE33AD" w14:textId="73115973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7BA1764D" w14:textId="7C446CF8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68154FD1" w14:textId="14A3EA28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6F5AC337" w14:textId="08000826" w:rsidR="00157168" w:rsidRDefault="00157168" w:rsidP="006C5DED">
      <w:pPr>
        <w:rPr>
          <w:rFonts w:ascii="Times New Roman" w:eastAsia="Times New Roman" w:hAnsi="Times New Roman" w:cs="Times New Roman"/>
          <w:lang w:val="en-GB" w:eastAsia="en-GB"/>
        </w:rPr>
      </w:pPr>
    </w:p>
    <w:p w14:paraId="1CA33E98" w14:textId="77777777" w:rsidR="000923CB" w:rsidRDefault="000923CB" w:rsidP="00157168">
      <w:pPr>
        <w:pStyle w:val="Heading1"/>
        <w:rPr>
          <w:sz w:val="40"/>
          <w:szCs w:val="40"/>
          <w:lang w:val="en-GB" w:eastAsia="en-GB"/>
        </w:rPr>
      </w:pPr>
    </w:p>
    <w:p w14:paraId="53955B49" w14:textId="62DB92FF" w:rsidR="00157168" w:rsidRDefault="00157168" w:rsidP="00157168">
      <w:pPr>
        <w:pStyle w:val="Heading1"/>
        <w:rPr>
          <w:sz w:val="40"/>
          <w:szCs w:val="40"/>
          <w:lang w:val="en-GB" w:eastAsia="en-GB"/>
        </w:rPr>
      </w:pPr>
      <w:r w:rsidRPr="00157168">
        <w:rPr>
          <w:sz w:val="40"/>
          <w:szCs w:val="40"/>
          <w:lang w:val="en-GB" w:eastAsia="en-GB"/>
        </w:rPr>
        <w:t xml:space="preserve">A Visual Flowchart </w:t>
      </w:r>
      <w:proofErr w:type="gramStart"/>
      <w:r>
        <w:rPr>
          <w:sz w:val="40"/>
          <w:szCs w:val="40"/>
          <w:lang w:val="en-GB" w:eastAsia="en-GB"/>
        </w:rPr>
        <w:t>T</w:t>
      </w:r>
      <w:r w:rsidRPr="00157168">
        <w:rPr>
          <w:sz w:val="40"/>
          <w:szCs w:val="40"/>
          <w:lang w:val="en-GB" w:eastAsia="en-GB"/>
        </w:rPr>
        <w:t>o</w:t>
      </w:r>
      <w:proofErr w:type="gramEnd"/>
      <w:r w:rsidRPr="00157168">
        <w:rPr>
          <w:sz w:val="40"/>
          <w:szCs w:val="40"/>
          <w:lang w:val="en-GB" w:eastAsia="en-GB"/>
        </w:rPr>
        <w:t xml:space="preserve"> </w:t>
      </w:r>
      <w:r>
        <w:rPr>
          <w:sz w:val="40"/>
          <w:szCs w:val="40"/>
          <w:lang w:val="en-GB" w:eastAsia="en-GB"/>
        </w:rPr>
        <w:t>S</w:t>
      </w:r>
      <w:r w:rsidRPr="00157168">
        <w:rPr>
          <w:sz w:val="40"/>
          <w:szCs w:val="40"/>
          <w:lang w:val="en-GB" w:eastAsia="en-GB"/>
        </w:rPr>
        <w:t xml:space="preserve">how </w:t>
      </w:r>
      <w:r>
        <w:rPr>
          <w:sz w:val="40"/>
          <w:szCs w:val="40"/>
          <w:lang w:val="en-GB" w:eastAsia="en-GB"/>
        </w:rPr>
        <w:t>H</w:t>
      </w:r>
      <w:r w:rsidRPr="00157168">
        <w:rPr>
          <w:sz w:val="40"/>
          <w:szCs w:val="40"/>
          <w:lang w:val="en-GB" w:eastAsia="en-GB"/>
        </w:rPr>
        <w:t xml:space="preserve">ow </w:t>
      </w:r>
      <w:r>
        <w:rPr>
          <w:sz w:val="40"/>
          <w:szCs w:val="40"/>
          <w:lang w:val="en-GB" w:eastAsia="en-GB"/>
        </w:rPr>
        <w:t>T</w:t>
      </w:r>
      <w:r w:rsidRPr="00157168">
        <w:rPr>
          <w:sz w:val="40"/>
          <w:szCs w:val="40"/>
          <w:lang w:val="en-GB" w:eastAsia="en-GB"/>
        </w:rPr>
        <w:t xml:space="preserve">he </w:t>
      </w:r>
      <w:r>
        <w:rPr>
          <w:sz w:val="40"/>
          <w:szCs w:val="40"/>
          <w:lang w:val="en-GB" w:eastAsia="en-GB"/>
        </w:rPr>
        <w:t>P</w:t>
      </w:r>
      <w:r w:rsidRPr="00157168">
        <w:rPr>
          <w:sz w:val="40"/>
          <w:szCs w:val="40"/>
          <w:lang w:val="en-GB" w:eastAsia="en-GB"/>
        </w:rPr>
        <w:t xml:space="preserve">rogram </w:t>
      </w:r>
      <w:r>
        <w:rPr>
          <w:sz w:val="40"/>
          <w:szCs w:val="40"/>
          <w:lang w:val="en-GB" w:eastAsia="en-GB"/>
        </w:rPr>
        <w:t>W</w:t>
      </w:r>
      <w:r w:rsidRPr="00157168">
        <w:rPr>
          <w:sz w:val="40"/>
          <w:szCs w:val="40"/>
          <w:lang w:val="en-GB" w:eastAsia="en-GB"/>
        </w:rPr>
        <w:t>orks</w:t>
      </w:r>
    </w:p>
    <w:p w14:paraId="58E4FAD2" w14:textId="6377288C" w:rsidR="00157168" w:rsidRDefault="00157168" w:rsidP="00157168">
      <w:pPr>
        <w:rPr>
          <w:lang w:val="en-GB" w:eastAsia="en-GB"/>
        </w:rPr>
      </w:pPr>
    </w:p>
    <w:p w14:paraId="6D5B7007" w14:textId="77777777" w:rsidR="00157168" w:rsidRPr="00157168" w:rsidRDefault="00157168" w:rsidP="00157168">
      <w:pPr>
        <w:rPr>
          <w:lang w:val="en-GB" w:eastAsia="en-GB"/>
        </w:rPr>
      </w:pPr>
    </w:p>
    <w:p w14:paraId="43EB5038" w14:textId="5B4187A4" w:rsidR="00157168" w:rsidRDefault="00157168" w:rsidP="00157168">
      <w:pPr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2FB1B00E" wp14:editId="6F41FA1C">
            <wp:extent cx="6858000" cy="685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987C" w14:textId="120B90C5" w:rsidR="00157168" w:rsidRPr="00157168" w:rsidRDefault="00157168" w:rsidP="00157168">
      <w:pPr>
        <w:rPr>
          <w:lang w:val="en-GB" w:eastAsia="en-GB"/>
        </w:rPr>
      </w:pPr>
    </w:p>
    <w:p w14:paraId="60BD806C" w14:textId="60F4AB8A" w:rsidR="00157168" w:rsidRPr="00157168" w:rsidRDefault="00157168" w:rsidP="00157168">
      <w:pPr>
        <w:rPr>
          <w:lang w:val="en-GB" w:eastAsia="en-GB"/>
        </w:rPr>
      </w:pPr>
    </w:p>
    <w:p w14:paraId="2565B416" w14:textId="49BA797F" w:rsidR="00157168" w:rsidRPr="00157168" w:rsidRDefault="00157168" w:rsidP="00157168">
      <w:pPr>
        <w:rPr>
          <w:lang w:val="en-GB" w:eastAsia="en-GB"/>
        </w:rPr>
      </w:pPr>
    </w:p>
    <w:p w14:paraId="11D3DE3F" w14:textId="0801D9F4" w:rsidR="00157168" w:rsidRPr="00157168" w:rsidRDefault="00157168" w:rsidP="00157168">
      <w:pPr>
        <w:rPr>
          <w:lang w:val="en-GB" w:eastAsia="en-GB"/>
        </w:rPr>
      </w:pPr>
    </w:p>
    <w:p w14:paraId="4A13088F" w14:textId="573C2226" w:rsidR="00157168" w:rsidRPr="00157168" w:rsidRDefault="00157168" w:rsidP="00157168">
      <w:pPr>
        <w:rPr>
          <w:lang w:val="en-GB" w:eastAsia="en-GB"/>
        </w:rPr>
      </w:pPr>
    </w:p>
    <w:p w14:paraId="38F70198" w14:textId="7704EC5F" w:rsidR="00157168" w:rsidRDefault="00157168" w:rsidP="00157168">
      <w:pPr>
        <w:rPr>
          <w:noProof/>
          <w:lang w:val="en-GB" w:eastAsia="en-GB"/>
        </w:rPr>
      </w:pPr>
    </w:p>
    <w:p w14:paraId="61A791FF" w14:textId="77777777" w:rsidR="00157168" w:rsidRDefault="00157168" w:rsidP="00157168">
      <w:pPr>
        <w:rPr>
          <w:rFonts w:asciiTheme="majorHAnsi" w:hAnsiTheme="majorHAnsi"/>
          <w:b/>
          <w:color w:val="476166" w:themeColor="accent1"/>
        </w:rPr>
      </w:pPr>
    </w:p>
    <w:p w14:paraId="19CC3A1E" w14:textId="4ADE608C" w:rsidR="00157168" w:rsidRDefault="00157168" w:rsidP="00157168">
      <w:pPr>
        <w:rPr>
          <w:rFonts w:asciiTheme="majorHAnsi" w:hAnsiTheme="majorHAnsi"/>
          <w:b/>
          <w:color w:val="476166" w:themeColor="accent1"/>
        </w:rPr>
      </w:pPr>
    </w:p>
    <w:p w14:paraId="1C6BBA39" w14:textId="77777777" w:rsidR="00157168" w:rsidRDefault="00157168" w:rsidP="00157168">
      <w:pPr>
        <w:rPr>
          <w:lang w:val="en-GB" w:eastAsia="en-GB"/>
        </w:rPr>
      </w:pPr>
    </w:p>
    <w:p w14:paraId="502AB7EB" w14:textId="434EAD01" w:rsidR="00157168" w:rsidRPr="00157168" w:rsidRDefault="00157168" w:rsidP="00157168">
      <w:pPr>
        <w:jc w:val="center"/>
        <w:rPr>
          <w:sz w:val="22"/>
          <w:szCs w:val="22"/>
          <w:lang w:val="en-GB" w:eastAsia="en-GB"/>
        </w:rPr>
      </w:pPr>
      <w:r w:rsidRPr="00157168">
        <w:rPr>
          <w:rStyle w:val="Heading1Char"/>
          <w:noProof/>
          <w:sz w:val="48"/>
          <w:szCs w:val="48"/>
        </w:rPr>
        <w:drawing>
          <wp:anchor distT="0" distB="0" distL="114300" distR="114300" simplePos="0" relativeHeight="251676160" behindDoc="1" locked="0" layoutInCell="1" allowOverlap="1" wp14:anchorId="258913D1" wp14:editId="55FCD1FD">
            <wp:simplePos x="0" y="0"/>
            <wp:positionH relativeFrom="column">
              <wp:posOffset>0</wp:posOffset>
            </wp:positionH>
            <wp:positionV relativeFrom="paragraph">
              <wp:posOffset>1125855</wp:posOffset>
            </wp:positionV>
            <wp:extent cx="6934200" cy="7823200"/>
            <wp:effectExtent l="0" t="0" r="0" b="6350"/>
            <wp:wrapTight wrapText="bothSides">
              <wp:wrapPolygon edited="0">
                <wp:start x="0" y="0"/>
                <wp:lineTo x="0" y="21565"/>
                <wp:lineTo x="21541" y="21565"/>
                <wp:lineTo x="2154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168">
        <w:rPr>
          <w:rStyle w:val="Heading1Char"/>
          <w:sz w:val="48"/>
          <w:szCs w:val="48"/>
        </w:rPr>
        <w:t>A</w:t>
      </w:r>
      <w:r w:rsidRPr="00157168">
        <w:rPr>
          <w:sz w:val="22"/>
          <w:szCs w:val="22"/>
          <w:lang w:val="en-GB" w:eastAsia="en-GB"/>
        </w:rPr>
        <w:t xml:space="preserve"> </w:t>
      </w:r>
      <w:r w:rsidRPr="00157168">
        <w:rPr>
          <w:rStyle w:val="Heading1Char"/>
          <w:sz w:val="48"/>
          <w:szCs w:val="48"/>
        </w:rPr>
        <w:t xml:space="preserve">Simple Flowchart </w:t>
      </w:r>
      <w:proofErr w:type="gramStart"/>
      <w:r w:rsidRPr="00157168">
        <w:rPr>
          <w:rStyle w:val="Heading1Char"/>
          <w:sz w:val="48"/>
          <w:szCs w:val="48"/>
        </w:rPr>
        <w:t>For</w:t>
      </w:r>
      <w:proofErr w:type="gramEnd"/>
      <w:r w:rsidRPr="00157168">
        <w:rPr>
          <w:rStyle w:val="Heading1Char"/>
          <w:sz w:val="48"/>
          <w:szCs w:val="48"/>
        </w:rPr>
        <w:t xml:space="preserve"> Better Understanding</w:t>
      </w:r>
    </w:p>
    <w:sectPr w:rsidR="00157168" w:rsidRPr="00157168" w:rsidSect="00A61A31">
      <w:footerReference w:type="default" r:id="rId16"/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9093A" w14:textId="77777777" w:rsidR="006C224E" w:rsidRDefault="006C224E" w:rsidP="00E74B29">
      <w:r>
        <w:separator/>
      </w:r>
    </w:p>
  </w:endnote>
  <w:endnote w:type="continuationSeparator" w:id="0">
    <w:p w14:paraId="57B6D163" w14:textId="77777777" w:rsidR="006C224E" w:rsidRDefault="006C224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24E66" w14:textId="22BBCF8E" w:rsidR="000923CB" w:rsidRDefault="000923CB">
    <w:pPr>
      <w:pStyle w:val="Footer"/>
    </w:pPr>
    <w:r>
      <w:t xml:space="preserve">Page number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49E77" w14:textId="77777777" w:rsidR="006C224E" w:rsidRDefault="006C224E" w:rsidP="00E74B29">
      <w:r>
        <w:separator/>
      </w:r>
    </w:p>
  </w:footnote>
  <w:footnote w:type="continuationSeparator" w:id="0">
    <w:p w14:paraId="3BF49847" w14:textId="77777777" w:rsidR="006C224E" w:rsidRDefault="006C224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1439"/>
    <w:multiLevelType w:val="hybridMultilevel"/>
    <w:tmpl w:val="005C2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5145A8"/>
    <w:multiLevelType w:val="hybridMultilevel"/>
    <w:tmpl w:val="20F0EC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F41BBA"/>
    <w:multiLevelType w:val="hybridMultilevel"/>
    <w:tmpl w:val="F170E05A"/>
    <w:lvl w:ilvl="0" w:tplc="BB0C5186">
      <w:numFmt w:val="bullet"/>
      <w:lvlText w:val="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952AB"/>
    <w:multiLevelType w:val="multilevel"/>
    <w:tmpl w:val="61161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7C4B0C"/>
    <w:multiLevelType w:val="multilevel"/>
    <w:tmpl w:val="8ED2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83233C"/>
    <w:multiLevelType w:val="multilevel"/>
    <w:tmpl w:val="F5E28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ED6AD1"/>
    <w:multiLevelType w:val="multilevel"/>
    <w:tmpl w:val="3DBE1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EE0C95"/>
    <w:multiLevelType w:val="hybridMultilevel"/>
    <w:tmpl w:val="CBDA025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28649BB"/>
    <w:multiLevelType w:val="hybridMultilevel"/>
    <w:tmpl w:val="8E0ABC9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7217712"/>
    <w:multiLevelType w:val="hybridMultilevel"/>
    <w:tmpl w:val="6DE8ED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A1347D"/>
    <w:multiLevelType w:val="hybridMultilevel"/>
    <w:tmpl w:val="CED20D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6"/>
  </w:num>
  <w:num w:numId="6">
    <w:abstractNumId w:val="0"/>
  </w:num>
  <w:num w:numId="7">
    <w:abstractNumId w:val="1"/>
  </w:num>
  <w:num w:numId="8">
    <w:abstractNumId w:val="11"/>
  </w:num>
  <w:num w:numId="9">
    <w:abstractNumId w:val="10"/>
  </w:num>
  <w:num w:numId="10">
    <w:abstractNumId w:val="3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735"/>
    <w:rsid w:val="00036B1C"/>
    <w:rsid w:val="00076B28"/>
    <w:rsid w:val="00086FA5"/>
    <w:rsid w:val="000923CB"/>
    <w:rsid w:val="000E4641"/>
    <w:rsid w:val="00151F66"/>
    <w:rsid w:val="00157168"/>
    <w:rsid w:val="00177F8D"/>
    <w:rsid w:val="00185F4A"/>
    <w:rsid w:val="001E097E"/>
    <w:rsid w:val="001F4B42"/>
    <w:rsid w:val="00257BF0"/>
    <w:rsid w:val="00265735"/>
    <w:rsid w:val="002865FE"/>
    <w:rsid w:val="002D2200"/>
    <w:rsid w:val="0040564B"/>
    <w:rsid w:val="00447B14"/>
    <w:rsid w:val="0048120C"/>
    <w:rsid w:val="004909D9"/>
    <w:rsid w:val="004C5781"/>
    <w:rsid w:val="00521481"/>
    <w:rsid w:val="005E598B"/>
    <w:rsid w:val="00665110"/>
    <w:rsid w:val="006709F1"/>
    <w:rsid w:val="00684C2F"/>
    <w:rsid w:val="006C224E"/>
    <w:rsid w:val="006C5DED"/>
    <w:rsid w:val="006C60E6"/>
    <w:rsid w:val="00735BCC"/>
    <w:rsid w:val="007A1F3F"/>
    <w:rsid w:val="007E7573"/>
    <w:rsid w:val="007F2F86"/>
    <w:rsid w:val="00804FB2"/>
    <w:rsid w:val="00837914"/>
    <w:rsid w:val="00874FE7"/>
    <w:rsid w:val="008D2021"/>
    <w:rsid w:val="008E32C9"/>
    <w:rsid w:val="009274B4"/>
    <w:rsid w:val="00952F7D"/>
    <w:rsid w:val="009A38BA"/>
    <w:rsid w:val="00A61A31"/>
    <w:rsid w:val="00AE1BE7"/>
    <w:rsid w:val="00B43E11"/>
    <w:rsid w:val="00B718DB"/>
    <w:rsid w:val="00BC1E80"/>
    <w:rsid w:val="00BE53A3"/>
    <w:rsid w:val="00D43125"/>
    <w:rsid w:val="00D66A3A"/>
    <w:rsid w:val="00DF198B"/>
    <w:rsid w:val="00E03537"/>
    <w:rsid w:val="00E74B29"/>
    <w:rsid w:val="00EB7C2B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2C4E19"/>
  <w15:chartTrackingRefBased/>
  <w15:docId w15:val="{B19056CA-814A-44B5-93C5-8F7833FCF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C5DED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84C2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684C2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C5DED"/>
    <w:rPr>
      <w:b/>
      <w:bCs/>
    </w:rPr>
  </w:style>
  <w:style w:type="paragraph" w:styleId="ListParagraph">
    <w:name w:val="List Paragraph"/>
    <w:basedOn w:val="Normal"/>
    <w:uiPriority w:val="34"/>
    <w:semiHidden/>
    <w:qFormat/>
    <w:rsid w:val="007A1F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ssa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DFEC5A7F484A8FB04B5C852793AB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860E6C-18AE-4991-9B57-1DA9C8F7E023}"/>
      </w:docPartPr>
      <w:docPartBody>
        <w:p w:rsidR="00FC3BD5" w:rsidRDefault="003D36A2">
          <w:pPr>
            <w:pStyle w:val="CCDFEC5A7F484A8FB04B5C852793AB9A"/>
          </w:pPr>
          <w:r w:rsidRPr="00DF198B">
            <w:t>—</w:t>
          </w:r>
        </w:p>
      </w:docPartBody>
    </w:docPart>
    <w:docPart>
      <w:docPartPr>
        <w:name w:val="FF23172537134B5290B1D21C3D7842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D9A17F-269B-4D10-BF8C-51D25B33D2AC}"/>
      </w:docPartPr>
      <w:docPartBody>
        <w:p w:rsidR="00FC3BD5" w:rsidRDefault="003D36A2">
          <w:pPr>
            <w:pStyle w:val="FF23172537134B5290B1D21C3D784262"/>
          </w:pPr>
          <w:r w:rsidRPr="00DF198B">
            <w:t>—</w:t>
          </w:r>
        </w:p>
      </w:docPartBody>
    </w:docPart>
    <w:docPart>
      <w:docPartPr>
        <w:name w:val="7285472F6B434213A6860B0198860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E26F7A-F534-4F6F-B21A-7952DF16FB70}"/>
      </w:docPartPr>
      <w:docPartBody>
        <w:p w:rsidR="00FC3BD5" w:rsidRDefault="003D36A2">
          <w:pPr>
            <w:pStyle w:val="7285472F6B434213A6860B019886070C"/>
          </w:pPr>
          <w:r>
            <w:t>INTRODUCTION</w:t>
          </w:r>
        </w:p>
      </w:docPartBody>
    </w:docPart>
    <w:docPart>
      <w:docPartPr>
        <w:name w:val="D4612E1A9A734076B6F41A911398F0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28024C-D2CD-43F2-A347-6C0D1CEBFD7B}"/>
      </w:docPartPr>
      <w:docPartBody>
        <w:p w:rsidR="00FC3BD5" w:rsidRDefault="003D36A2">
          <w:pPr>
            <w:pStyle w:val="D4612E1A9A734076B6F41A911398F0D1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6A2"/>
    <w:rsid w:val="003D36A2"/>
    <w:rsid w:val="00401718"/>
    <w:rsid w:val="007741D6"/>
    <w:rsid w:val="00FC3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DFEC5A7F484A8FB04B5C852793AB9A">
    <w:name w:val="CCDFEC5A7F484A8FB04B5C852793AB9A"/>
  </w:style>
  <w:style w:type="paragraph" w:customStyle="1" w:styleId="FF23172537134B5290B1D21C3D784262">
    <w:name w:val="FF23172537134B5290B1D21C3D784262"/>
  </w:style>
  <w:style w:type="paragraph" w:customStyle="1" w:styleId="7285472F6B434213A6860B019886070C">
    <w:name w:val="7285472F6B434213A6860B019886070C"/>
  </w:style>
  <w:style w:type="paragraph" w:customStyle="1" w:styleId="D4612E1A9A734076B6F41A911398F0D1">
    <w:name w:val="D4612E1A9A734076B6F41A911398F0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54</TotalTime>
  <Pages>9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Hassaan Hameed</dc:creator>
  <cp:keywords/>
  <dc:description/>
  <cp:lastModifiedBy>Hassaan Hameed</cp:lastModifiedBy>
  <cp:revision>8</cp:revision>
  <dcterms:created xsi:type="dcterms:W3CDTF">2025-11-09T14:22:00Z</dcterms:created>
  <dcterms:modified xsi:type="dcterms:W3CDTF">2025-11-09T17:54:00Z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